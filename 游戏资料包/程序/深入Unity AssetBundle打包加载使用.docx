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深入Unity AssetBundle打包加载使用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"http://gad.qq.com/user/index?id=55567"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t>vian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链接：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"http://gad.qq.com/article/detail/285914" </w:instrText>
      </w:r>
      <w:r>
        <w:rPr>
          <w:rFonts w:hint="eastAsia"/>
          <w:lang w:eastAsia="zh-CN"/>
        </w:rPr>
        <w:fldChar w:fldCharType="separate"/>
      </w:r>
      <w:r>
        <w:rPr>
          <w:rStyle w:val="5"/>
          <w:rFonts w:hint="eastAsia"/>
          <w:lang w:eastAsia="zh-CN"/>
        </w:rPr>
        <w:t>http://gad.qq.com/article/detail/285914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1.本文实例操作在unity5.x中资源打ab包。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2.其他的不多介绍，新建工程创建好工程目录，这里我建立一个uia的模块，还有其对应用到的美术资源目录。aUI是一个ui预制，其引用了美术uia目录中的资源。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2705100" cy="2466975"/>
            <wp:effectExtent l="0" t="0" r="0" b="9525"/>
            <wp:docPr id="6" name="图片 1" descr="深入Unity AssetBundle打包加载使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深入Unity AssetBundle打包加载使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3.实际开发中，我们也可以根据功能模块来按上面这样分目录结构，比较清晰。进入正题现在开始对uia的预制进行打ab包，打包代码如下：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bookmarkStart w:id="0" w:name="_GoBack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5400040" cy="5175250"/>
            <wp:effectExtent l="0" t="0" r="10160" b="6350"/>
            <wp:docPr id="3" name="图片 2" descr="深入Unity AssetBundle打包加载使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深入Unity AssetBundle打包加载使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7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4.打包菜单触发后，我们可以看到输出目录StreamingAssets下新增的数据文件，如下图：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4600575" cy="1295400"/>
            <wp:effectExtent l="0" t="0" r="9525" b="0"/>
            <wp:docPr id="9" name="图片 3" descr="深入Unity AssetBundle打包加载使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深入Unity AssetBundle打包加载使用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首先打包之后根目录也会生成一个同目录名的ab包，其中的manifest作用就是供开发人员查看ab中的依赖关系等信息，加载根目录这个ab，可以得到一个AssetBundleManifest 对象如下图，然后就可以通过这个对象得到ab直接的依赖关系。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1895475" cy="1323975"/>
            <wp:effectExtent l="0" t="0" r="9525" b="9525"/>
            <wp:docPr id="4" name="图片 4" descr="深入Unity AssetBundle打包加载使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深入Unity AssetBundle打包加载使用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5.查看ab包大小，后面会有比较。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4733925" cy="1095375"/>
            <wp:effectExtent l="0" t="0" r="9525" b="9525"/>
            <wp:docPr id="7" name="图片 5" descr="深入Unity AssetBundle打包加载使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深入Unity AssetBundle打包加载使用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6.加载ab包，并实例化aUI的预制，显示出来如下图：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3295650" cy="1990725"/>
            <wp:effectExtent l="0" t="0" r="0" b="9525"/>
            <wp:docPr id="1" name="图片 6" descr="深入Unity AssetBundle打包加载使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深入Unity AssetBundle打包加载使用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加载可以从本地也可以从cdn上加载ab包，下面是本地的示例代码：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5400040" cy="6036310"/>
            <wp:effectExtent l="0" t="0" r="10160" b="2540"/>
            <wp:docPr id="5" name="图片 7" descr="深入Unity AssetBundle打包加载使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深入Unity AssetBundle打包加载使用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36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5400040" cy="4662170"/>
            <wp:effectExtent l="0" t="0" r="10160" b="5080"/>
            <wp:docPr id="8" name="图片 8" descr="深入Unity AssetBundle打包加载使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深入Unity AssetBundle打包加载使用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2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注意：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一.加载完记得Unload，或者字典存起来，按已所需；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二.以上删除掉Extra Resources目录下uia里的美术资源，同样可正常显示，因为aUI预制在打包时其引用的资源也打包进去了。由于未对资源设置packing tag，如果在多个预制用到了同一份贴图资源，这种情况贴图会和预制分别被打包到多个ab，会造成内存空间浪费。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三.在实际开发中我们会给贴图设置好packing tag，使其打包到一个包，然后预制在分别打包，这样预制体打包会减小空间。这样我们每次使用的话要先加载其依赖资源，在加载实例化。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7.对资源设置packing tag，在打ab包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4772025" cy="1733550"/>
            <wp:effectExtent l="0" t="0" r="9525" b="0"/>
            <wp:docPr id="2" name="图片 9" descr="深入Unity AssetBundle打包加载使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 descr="深入Unity AssetBundle打包加载使用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上图操作可在导入资源后脚本来自动化完成，详细可参考AssetPostprocessor。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新打包出来的由593KB变成了157KB，打包的预制体减小了空间。如下图：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4743450" cy="1162050"/>
            <wp:effectExtent l="0" t="0" r="0" b="0"/>
            <wp:docPr id="12" name="图片 10" descr="深入Unity AssetBundle打包加载使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深入Unity AssetBundle打包加载使用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8.实际开发中，可能我们的aui模块里的aUI预制、bui模块里的bUI预制等等都引用了相同一份资源，这样我们提出一个公共目录，用来放这些被多个引用的资源，打包的时候会先把这个公共目录打包，新版unity会自动处理好依赖关系，接下来过程里我们会说明。具体目录结构如下图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4" name="图片 11" descr="深入Unity AssetBundle打包加载使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深入Unity AssetBundle打包加载使用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9.修改aUI预制，使其引用一个公共目录common里的黄色按钮资源，如下图：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3267075" cy="1962150"/>
            <wp:effectExtent l="0" t="0" r="9525" b="0"/>
            <wp:docPr id="16" name="图片 12" descr="深入Unity AssetBundle打包加载使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深入Unity AssetBundle打包加载使用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10.修改打ab包脚本，增加对公共目录common里的资源打包处理。上面有贴了预制打包的代码，这里节省篇幅不再贴了原理一样，主要就是遍历该目录，将文件名记录到数组，设置好assetNames，assetBundleName即可。执行脚本，我们将会看到如下图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2019300" cy="1724025"/>
            <wp:effectExtent l="0" t="0" r="0" b="9525"/>
            <wp:docPr id="10" name="图片 13" descr="深入Unity AssetBundle打包加载使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 descr="深入Unity AssetBundle打包加载使用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以上其实我们就已经完成了依赖包的自动处理过程了，为了能更清晰的展现，这里将根目录的manifest贴出如下图：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2581275" cy="1600200"/>
            <wp:effectExtent l="0" t="0" r="9525" b="0"/>
            <wp:docPr id="13" name="图片 14" descr="深入Unity AssetBundle打包加载使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深入Unity AssetBundle打包加载使用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以上内容表示我们上面成功输出有两个ab包，common_res和ui_aui，其中依赖关系清晰可见，ui_aui依赖了公共包common_res，因为我们aUI预制引用了公共包的资源。这里就是unity新版打ab包的好处，你不用在麻烦的用Push/Pop维持一个依赖的堆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11.上面都已经准备好了，那么继续通过第6步骤的加载过程，我们可以看到效果如下图：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3371850" cy="2038350"/>
            <wp:effectExtent l="0" t="0" r="0" b="0"/>
            <wp:docPr id="15" name="图片 15" descr="深入Unity AssetBundle打包加载使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深入Unity AssetBundle打包加载使用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我们先获得ui/ui_aui的依赖，然后加载其依赖包common_res，在加载包ui_aui，在实例化预制体即上图显示效果。整个流程日志输出如下：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3238500" cy="2381250"/>
            <wp:effectExtent l="0" t="0" r="0" b="0"/>
            <wp:docPr id="11" name="图片 16" descr="深入Unity AssetBundle打包加载使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6" descr="深入Unity AssetBundle打包加载使用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以上动动手，带你深入unity实际开发中，资源目录结构的整理，资源的打ab包，ab包依赖关系的处理，ab包加载使用，欢迎阅读指正。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3821B6"/>
    <w:rsid w:val="203821B6"/>
    <w:rsid w:val="6D535020"/>
    <w:rsid w:val="7E96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../NUL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2018-10-23T07:28:00Z</dcterms:created>
  <dc:creator>王蔷</dc:creator>
  <cp:lastModifiedBy>王蔷</cp:lastModifiedBy>
  <dcterms:modified xsi:type="dcterms:W3CDTF">2018-10-23T07:29:38Z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