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Unity中如何使用AssetBundle打包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作者：瞬间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"http://gad.qq.com/article/detail/287854"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http://gad.qq.com/article/detail/287854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前面我们说过AssetBundle的作用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"http://gad.qq.com/article/detail/287741"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http://gad.qq.com/article/detail/287741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这次来我告诉大家怎么使用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首先我们去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github网站下载官方推荐插件，在此附上链接：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"https://github.com/Unity-Technologies/AssetBundles-Browser/releases"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https://github.com/Unity-Technologies/AssetBundles-Browser/releases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进入后点击这里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55975"/>
            <wp:effectExtent l="0" t="0" r="10160" b="15875"/>
            <wp:docPr id="1" name="图片 1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下载成功之后解压 然后在Asset文件夹下新建Editor文件夹然后在Editor文件夹下面新建AssetBundleBrowser文件夹 目录结构如图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590800" cy="1647825"/>
            <wp:effectExtent l="0" t="0" r="0" b="9525"/>
            <wp:docPr id="12" name="图片 2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然后将下载的压缩包解压后的Editor目录下的所有文件全选拖到AssetBundleBrowser文件夹里面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4584065"/>
            <wp:effectExtent l="0" t="0" r="10160" b="6985"/>
            <wp:docPr id="8" name="图片 3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操作完成后你的unity项目里应该是这样的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114800" cy="2847975"/>
            <wp:effectExtent l="0" t="0" r="0" b="9525"/>
            <wp:docPr id="3" name="图片 4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到这里第一步我们就完成了 导入了这个AssetBundle打包插件下面我们来设置一下打包的配置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我在unity里新建了两个Prefab一个是Cube一个是Sphere 在这里我们就把这两个当作项目中的资源，点击Cube会出现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94710"/>
            <wp:effectExtent l="0" t="0" r="10160" b="15240"/>
            <wp:docPr id="9" name="图片 5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roject下的每一个文件下面都有一个AssetBundle,点击红色区域弹出New点击New会提示你输入AssetBundle的name，左边的红色区域就是这个资源被AssetBundle打包后的文件名字，右边的红色区域就是这个AssetBundle打包后的文件后缀，如上图我设置的，打包后文件为cube.unity3d，文件名和文件后缀可以随便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然后我们把Sphere也按照同样的方法设置一下如图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178050"/>
            <wp:effectExtent l="0" t="0" r="10160" b="12700"/>
            <wp:docPr id="13" name="图片 6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设置完成后 点击unity上面菜单的Window下拉菜单的AssetBundleBrowser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453130"/>
            <wp:effectExtent l="0" t="0" r="10160" b="13970"/>
            <wp:docPr id="5" name="图片 7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在这里我们可以看到我们刚才设置的要打包的prefab都在这里面了然后我们点击Build选项卡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378835"/>
            <wp:effectExtent l="0" t="0" r="10160" b="12065"/>
            <wp:docPr id="11" name="图片 8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这里面有三个配置比较重要在这里要说明一下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第一个是目标平台如果你要打pc的游戏包需要选择Standalone Windows如果你要打安卓的游戏包需要选择Android如果你要打ios的游戏包需要选择IOS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第二个是打包输出的路径 就是打包后包所在的位置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三个是打包压缩模式，第一个LZMA格式压缩这个格式压缩程度很高，可以使打出的包非常小，但使用起来需要完全解压，速度相对较慢，还有一种是LZ4的压缩格式，这种格式压缩程度比较低，打出来的包比LZMA格式打出的包大了一些(但是也比不压缩的包小了一些)，使用起来速度比较快，还有就是No Compression不压缩 这个就是保留原资源大小不进行压缩，使用起来是最快的，一般商业上使用LZMA格式和LZ4格式的比较多。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这三个选择完后点击Build就可以打包了 打包成功后应该是这样的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057900" cy="2105025"/>
            <wp:effectExtent l="0" t="0" r="0" b="9525"/>
            <wp:docPr id="6" name="图片 9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在这里我们打包结束了该使用代码在需要的时候加载我们的资源了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UnityEngine.Networking;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LoadFromFileExamle : MonoBehaviour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// Use this for initialization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IEnumerator Start ()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//UnityWebRequest取代www下载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string uri =@"file:///F:\shengcun\AssetBundleDemo\AssetBundles\cube.unity3d";//AssetBundle资源路径这里可以填写服务器地址和该资源的完整路径 每个人的电脑上的路径不一样，这里需要改成你自己的打出的包的完整路径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UnityWebRequest request = UnityWebRequestAssetBundle.GetAssetBundle(uri);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yield return request.SendWebRequest();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AssetBundle ab = DownloadHandlerAssetBundle.GetContent(request);//得到AssetBundle对象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Object[] objs = ab.LoadAllAssets();//读取AssetBundle里面的所有资源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foreach (Object o in objs)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Instantiate(o);//实例化对象 这里可以根据对象的类型进行转换在游戏中使用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AssetBundle manifestAB = AssetBundle.LoadFromFile("AssetBundles/AssetBundles");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AssetBundleManifest manifest = manifestAB.LoadAsset&lt;AssetBundleManifest&gt;("AssetBundleManifest");//读取manifest文件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string[] strs = manifest.GetAllDependencies("cube.unity3d");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foreach (string name in strs)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Debug.Log(name);//打印cube.unity3d的依赖AssetBundle包 后续应该根据这个依赖包继续加载AssetBundle包 加载方法和上面相同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// Update is called once per frame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void Update ()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ab/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上面的代码拷贝过去后不能直接使用，这时你需要在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string uri=""设置你打出的AssetBundle包的完整路径，然后还有一点在代码中的Debug.Log(name);这里只是打印了AssetBundle包的依赖包名字，实际上需要继续使用上面的UnityWebRequest加载AssetBundle包的依赖包，那么什么是AssetBundle包的依赖包呢？下面我们来进行解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我们都知道模型上面有材质和贴图，如果我们直接将一个模型打包成AssetBundle包，unity会自动把这个模型引用的材质和贴图也打包到一起，在这里我设置一下我刚刚的一个Cube和Sphere分别给这两个物体添加一个材质和一个贴图 如图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162810"/>
            <wp:effectExtent l="0" t="0" r="10160" b="8890"/>
            <wp:docPr id="4" name="图片 10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Cube和Sphere我给他们同样的材质和贴图，按照上面的原理，打包插件已经给出警告了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439795"/>
            <wp:effectExtent l="0" t="0" r="10160" b="8255"/>
            <wp:docPr id="2" name="图片 11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大概意思是两个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AssetBundle包里面包含了相同的资源，这样会增加你的包的大小，这里是因为Cube和Sphere两个prefab都引用了同样的材质和贴图，这样资源重复反而会让我们打包后包变得更大，这绝对是我们不想要的结果，那么如何解决呢，这里需要用到AssetBundle包分组策略，在这里我推荐一种常用的分组策略，就是把Cube和Sphere两个prefab引用的模型和贴图分别打包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553970"/>
            <wp:effectExtent l="0" t="0" r="10160" b="17780"/>
            <wp:docPr id="10" name="图片 12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我把这两个Wood texture floor_01设置一下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AssetBundle，这样的话，unity会自动检测到，Cube和Sphere两个prefab都引用了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Wood texture floor_01，那么Wood texture floor_01打出的包就是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Cube和Sphere这两个包的依赖包，然后我们重新打开插件，发现Cube里的size仅为2.7k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449955"/>
            <wp:effectExtent l="0" t="0" r="10160" b="17145"/>
            <wp:docPr id="7" name="图片 13" descr="Unity中如何使用AssetBundle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Unity中如何使用AssetBundle打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2F2F2"/>
          <w:lang w:val="en-US" w:eastAsia="zh-CN" w:bidi="ar"/>
        </w:rPr>
        <w:t>Cube和Sphere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的Dependent On依赖包都是share包，share包里面是那两个资源文件，这样打包就达到了资源共用的效果，打包里面没有重复资源，这才是我们想要的效果。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最后，本文只是起到一些抛砖引玉的作用，更多使用细节需要在使用时慢慢研究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D2EEE"/>
    <w:rsid w:val="5C0D2EEE"/>
    <w:rsid w:val="60667BC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2018-10-24T06:59:00Z</dcterms:created>
  <dc:creator>王蔷</dc:creator>
  <cp:lastModifiedBy>王蔷</cp:lastModifiedBy>
  <dcterms:modified xsi:type="dcterms:W3CDTF">2018-10-24T07:00:56Z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