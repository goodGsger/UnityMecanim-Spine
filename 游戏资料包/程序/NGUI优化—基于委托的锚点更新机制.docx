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textAlignment w:val="center"/>
        <w:rPr>
          <w:rFonts w:ascii="Arial" w:hAnsi="Arial" w:cs="Arial"/>
          <w:b/>
          <w:i w:val="0"/>
          <w:caps w:val="0"/>
          <w:color w:val="333333"/>
          <w:spacing w:val="0"/>
          <w:sz w:val="33"/>
          <w:szCs w:val="33"/>
        </w:rPr>
      </w:pPr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33"/>
          <w:szCs w:val="33"/>
          <w:bdr w:val="none" w:color="auto" w:sz="0" w:space="0"/>
        </w:rPr>
        <w:t>NGUI优化—基于委托的锚点更新机制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u w:val="none"/>
        </w:rPr>
      </w:pPr>
      <w:r>
        <w:rPr>
          <w:rFonts w:hint="eastAsia"/>
          <w:lang w:eastAsia="zh-CN"/>
        </w:rPr>
        <w:t>作者：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u w:val="none"/>
        </w:rPr>
        <w:fldChar w:fldCharType="begin"/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u w:val="none"/>
        </w:rPr>
        <w:instrText xml:space="preserve"> HYPERLINK "http://gad.qq.com/user/index?id=183642" </w:instrTex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u w:val="none"/>
        </w:rPr>
        <w:fldChar w:fldCharType="separate"/>
      </w:r>
      <w:r>
        <w:rPr>
          <w:rStyle w:val="6"/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u w:val="none"/>
        </w:rPr>
        <w:t>冷梦无邪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u w:val="none"/>
        </w:rPr>
        <w:fldChar w:fldCharType="end"/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u w:val="none"/>
          <w:lang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u w:val="none"/>
          <w:lang w:eastAsia="zh-CN"/>
        </w:rPr>
        <w:t>链接：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u w:val="none"/>
          <w:lang w:eastAsia="zh-CN"/>
        </w:rPr>
        <w:fldChar w:fldCharType="begin"/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u w:val="none"/>
          <w:lang w:eastAsia="zh-CN"/>
        </w:rPr>
        <w:instrText xml:space="preserve"> HYPERLINK "http://gad.qq.com/article/detail/46851" </w:instrTex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u w:val="none"/>
          <w:lang w:eastAsia="zh-CN"/>
        </w:rPr>
        <w:fldChar w:fldCharType="separate"/>
      </w:r>
      <w:r>
        <w:rPr>
          <w:rStyle w:val="6"/>
          <w:rFonts w:hint="eastAsia" w:ascii="Arial" w:hAnsi="Arial" w:eastAsia="宋体" w:cs="Arial"/>
          <w:b w:val="0"/>
          <w:i w:val="0"/>
          <w:caps w:val="0"/>
          <w:spacing w:val="0"/>
          <w:sz w:val="21"/>
          <w:szCs w:val="21"/>
          <w:lang w:eastAsia="zh-CN"/>
        </w:rPr>
        <w:t>http://gad.qq.com/article/detail/46851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u w:val="none"/>
          <w:lang w:eastAsia="zh-CN"/>
        </w:rPr>
        <w:fldChar w:fldCharType="end"/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u w:val="none"/>
          <w:lang w:eastAsia="zh-CN"/>
        </w:rPr>
      </w:pP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7"/>
          <w:szCs w:val="27"/>
        </w:rPr>
        <w:t>NGUI原有的更新方式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NGUI自带的Anchor更新对应的方式包括：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2F2F2"/>
          <w:lang w:val="en-US" w:eastAsia="zh-CN" w:bidi="ar"/>
        </w:rPr>
        <w:t>public enum AnchorUpdate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ab/>
        <w:t>｛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ab/>
        <w:t/>
      </w: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ab/>
        <w:t>OnEnable,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ab/>
        <w:t/>
      </w: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ab/>
        <w:t>OnUpdate,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ab/>
        <w:t/>
      </w: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ab/>
        <w:t>OnStart,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ascii="Consolas Regular" w:hAnsi="Consolas Regular" w:eastAsia="Consolas Regular" w:cs="Consolas Regular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ab/>
        <w:t>｝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为了节约性能，一般希望使用OnEnable进行锚点的更新，再看UIRect.cs中OnEnable的实现：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ab/>
        <w:t>protected virtual void OnEnable ()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ab/>
        <w:t>｛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>#if UNITY_EDITOR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ab/>
        <w:t/>
      </w: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ab/>
        <w:t>mEnabled = true;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>#endif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ab/>
        <w:t/>
      </w: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ab/>
        <w:t>mUpdateFrame = -1;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ab/>
        <w:t/>
      </w: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ab/>
        <w:t>if (updateAnchors == AnchorUpdate.OnEnable)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ab/>
        <w:t/>
      </w: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ab/>
        <w:t>｛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ab/>
        <w:t/>
      </w: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ab/>
        <w:t/>
      </w: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ab/>
        <w:t>mAnchorsCached = false;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ab/>
        <w:t/>
      </w: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ab/>
        <w:t/>
      </w: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ab/>
        <w:t>mUpdateAnchors = true;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ab/>
        <w:t/>
      </w: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ab/>
        <w:t>｝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ab/>
        <w:t/>
      </w: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ab/>
        <w:t>if (mStarted) OnInit();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ab/>
        <w:t/>
      </w: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ab/>
        <w:t>mUpdateFrame = -1;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ab/>
        <w:t>｝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可以看到仅仅是将mUpdateAnchors标记为true，而真正的锚点更新是发生在Update()中的：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ab/>
        <w:t>public void Update ()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ab/>
        <w:t>｛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ab/>
        <w:t/>
      </w: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ab/>
        <w:t>if (!mAnchorsCached) ResetAnchors();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ab/>
        <w:t/>
      </w: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ab/>
        <w:t>int frame = Time.frameCount;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>#if UNITY_EDITOR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ab/>
        <w:t/>
      </w: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ab/>
        <w:t>if (mUpdateFrame != frame || !Application.isPlaying)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>#else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ab/>
        <w:t/>
      </w: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ab/>
        <w:t>if (mUpdateFrame != frame)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>#endif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ab/>
        <w:t/>
      </w: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ab/>
        <w:t>｛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>#if UNITY_EDITOR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ab/>
        <w:t/>
      </w: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ab/>
        <w:t/>
      </w: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ab/>
        <w:t>if (updateAnchors == AnchorUpdate.OnUpdate || mUpdateAnchors || !Application.isPlaying)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>#else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ab/>
        <w:t/>
      </w: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ab/>
        <w:t/>
      </w: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ab/>
        <w:t>if (updateAnchors == AnchorUpdate.OnUpdate || mUpdateAnchors)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>#endif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ab/>
        <w:t/>
      </w: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ab/>
        <w:t/>
      </w: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ab/>
        <w:t/>
      </w: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ab/>
        <w:t>UpdateAnchorsInternal(frame);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ab/>
        <w:t/>
      </w: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ab/>
        <w:t/>
      </w: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ab/>
        <w:t>// Continue with the update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ab/>
        <w:t/>
      </w: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ab/>
        <w:t/>
      </w: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ab/>
        <w:t>OnUpdate();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ab/>
        <w:t/>
      </w: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ab/>
        <w:t>｝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ab/>
        <w:t>｝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问题：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实际的锚点更新是在Update中，而Unity中Update的更新顺序是不可预知的。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也就是对于更新类型为OnEnable的两个UIRect A和B，若A的锚点依赖与B，但是A的Update更新顺序优先于B，就会出现A先更新，然后B才更新，使得A的锚点计算是错误，为此，NGUI中只能使用的办法是：把A的锚点更新方式改为OnUpdate；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再回头看上面的代码，当updateAnchors == AnchorUpdate.OnUpdate时，UpdateAnchorsInternal(frame)函数会在每帧都被执行（通知所依赖的UIRect去更新刷新锚点，当依赖关系很复杂庞大时，这也将是一棵巨大的调用树），而大部分情况下，我们都希望UI界面只在刚出来那几帧得到正确的锚点即可，后面大部分时间锚点都不会发生变化，因此使用AnchorUpdate.OnUpdate就会带来额外的开销，当UI界面变得复杂的时候，这部分的额外消耗就变得不可忽略。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7"/>
          <w:szCs w:val="27"/>
        </w:rPr>
        <w:t>基于委托的更新机制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分析了NGUI的更新机制，可以知道其实不得已使用OnUpdate更新方式的主要原因是因为Update的更新顺序不可控，也就是说，没办法确保所依赖的对象在自己之前先更新。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为了解决这个问题，想到的一个的方法就是通过委托建立起一棵锚点更新的依赖树，也就是当叶子节点发生变化时，通知父节点去更新，这样就确保了更新顺序。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drawing>
          <wp:inline distT="0" distB="0" distL="114300" distR="114300">
            <wp:extent cx="4733925" cy="5505450"/>
            <wp:effectExtent l="0" t="0" r="9525" b="0"/>
            <wp:docPr id="1" name="图片 1" descr="NGUI优化—基于委托的锚点更新机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NGUI优化—基于委托的锚点更新机制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5505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直接去掉了原有的更新方式，使用监听依赖节点变化的方式来实现更新，虽然实在LateUpdate中检测更新，但是在子节点无变化的情况下基本没有消耗；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会触发MarkAnchorChange事件的地方包括控件size的变换，Transform的变化等；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此外需要注意的是table和Grid这两个容器类，因为它们的子节点是动态增加的，并且自身的锚点信息会受容器中节点的变化影响，因此需要在它们的AddChild函数中去创建依赖关系，并且每个节点都需要在创建依赖时去查找自身所处的容器对象，添加监听。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这个方法已在项目中使用，目前还没有发现有什么大的问题，并且性能也得到了提升，因此发帖谈论下。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u w:val="none"/>
          <w:lang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nsolas Regular">
    <w:altName w:val="Consola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B553FE"/>
    <w:rsid w:val="55B553FE"/>
    <w:rsid w:val="60E55C11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_wwqwang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2018-10-24T07:03:00Z</dcterms:created>
  <dc:creator>王蔷</dc:creator>
  <cp:lastModifiedBy>王蔷</cp:lastModifiedBy>
  <dcterms:modified xsi:type="dcterms:W3CDTF">2018-10-24T07:03:53Z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