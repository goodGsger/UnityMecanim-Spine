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从零开始学基于ARKit的Unity3d游戏开发系列3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"http://gad.qq.com/user/index?id=2026136"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eseedo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"http://gad.qq.com/article/detail/38728"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http://gad.qq.com/article/detail/38728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继续我们的学习。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接下来让我们给场景中添加一些游戏对象。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首先让我们从Hierarchy中删除RandomCube这个游戏对象，因为我们不需要用到它。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接下来我们可以禁用GeneratePlanes，具体操作方法是在Hierarchy视图中选中GeneratePlanes，然在Inspector面板中取消勾选。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91075" cy="3114675"/>
            <wp:effectExtent l="0" t="0" r="9525" b="9525"/>
            <wp:docPr id="3" name="图片 1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同样的，我们可以禁用PointCloudParticleExample，具体操作和禁用GeneratePlanes类似。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81525" cy="3543300"/>
            <wp:effectExtent l="0" t="0" r="9525" b="0"/>
            <wp:docPr id="1" name="图片 2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清理工作完成了，接下来让我们添加所需要的游戏资源。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在Unity中打开AssetStore，然后搜索abandoned house，并选择FREE ONLY，找到Abandoned buildings这个资源包。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3286125"/>
            <wp:effectExtent l="0" t="0" r="0" b="9525"/>
            <wp:docPr id="2" name="图片 3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下载并导入该资源包。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接下来在AssetStore中搜索zombie，还是选择FREE ONLY，并找到下面这个资源。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2819400"/>
            <wp:effectExtent l="0" t="0" r="0" b="0"/>
            <wp:docPr id="4" name="图片 4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下载并导入该资源包即可。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接下来对资源做一个小小的整理。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在Unity的Project视图中右键单击Assets，选择Create-Folder，创建一个新的文件夹，把它命名为Components。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然后把刚才下载导入的游戏资源Buildings和Zombie两个文件夹拖到Components中。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现在我们可以在游戏场景中使用刚才所下载的游戏资源了。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在Project视图中找到Components-Buildings-Prefab，找到ruined_house这个预设体。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在Hierarchy视图中删除HItCubeParent的子对象HitCube，然后将ruined_house这个预设体拖到Hierarchy视图中，使其成为HitCubeParent的子对象。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在Hierarchy视图中保持选中ruined_house，然后在Inspector视图中删除Animator这个组件。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4029075"/>
            <wp:effectExtent l="0" t="0" r="0" b="9525"/>
            <wp:docPr id="5" name="图片 5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然后点击Add Component，添加一个新的Unity AR Hit Test Example组件，如下图所示。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048125" cy="5943600"/>
            <wp:effectExtent l="0" t="0" r="9525" b="0"/>
            <wp:docPr id="11" name="图片 6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然后将ruined_house这个游戏对象拖到Unity AR Hit Test Example组件的Hit Transform属性处，如下图所示。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52975" cy="3219450"/>
            <wp:effectExtent l="0" t="0" r="9525" b="0"/>
            <wp:docPr id="6" name="图片 7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然后让我们更改ruined_house游戏对象的大小，调整Transform中Scale的数据为6，6，6，将房子整体放大6倍，如下图所示。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0" cy="3190875"/>
            <wp:effectExtent l="0" t="0" r="0" b="9525"/>
            <wp:docPr id="9" name="图片 8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为了让场景更加真实，我们需要给房子添加一些阴影。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在Hierarchy视图中选择Directional Light,在Inspector面板中更改Shadow Type为Soft Shadows，如下图所示。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72000" cy="5943600"/>
            <wp:effectExtent l="0" t="0" r="0" b="0"/>
            <wp:docPr id="10" name="图片 9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不过现在阴影只是在房子里面有，在房子外面则没有，这是因为我们没有添加游戏场景中的固定地面，因此我们需要修补这个问题。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在Project视图的搜索栏中输入shadowplane，并找到shadowPlanePrefab这个预设体。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2009775"/>
            <wp:effectExtent l="0" t="0" r="0" b="9525"/>
            <wp:docPr id="7" name="图片 10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将其拖到Hierarchy视图中，使其成为ruined_house的子对象，如下图。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762250" cy="3409950"/>
            <wp:effectExtent l="0" t="0" r="0" b="0"/>
            <wp:docPr id="12" name="图片 11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Hierarchy视图中保持选中shadowPlanePrefab，然后调整Transform中的Scale为100，1，100，如下图。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43600" cy="2219325"/>
            <wp:effectExtent l="0" t="0" r="0" b="9525"/>
            <wp:docPr id="8" name="图片 12" descr="从零开始学基于ARKit的Unity3d游戏开发系列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从零开始学基于ARKit的Unity3d游戏开发系列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可以看到此时的阴影比较符合要求了.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好了，今天的学习就到此结束了，明天继续。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D7DF3"/>
    <w:rsid w:val="0ECD7DF3"/>
    <w:rsid w:val="22B126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2018-10-24T11:24:00Z</dcterms:created>
  <dc:creator>王蔷</dc:creator>
  <cp:lastModifiedBy>王蔷</cp:lastModifiedBy>
  <dcterms:modified xsi:type="dcterms:W3CDTF">2018-10-24T11:24:41Z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