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Unity完全自制游戏纸箱战争项目记录（20180718）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"http://gad.qq.com/user/index?id=2267380"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Pluto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"http://gad.qq.com/article/detail/250193"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http://gad.qq.com/article/detail/250193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今天完成了大量的工作，首先把一些需要修正的BUG调整完毕。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在他人试玩过程中收到了建议，应当在占领点附近弄一个可见的区域，这样玩家才知道自己是在占领据点。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所以我就制作了这样的一个圆环，在游戏中是可以旋转的，并且还有三个颜色，根据占领点的状态不同发生变化。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2667000"/>
            <wp:effectExtent l="0" t="0" r="0" b="0"/>
            <wp:docPr id="7" name="图片 1" descr="Unity完全自制游戏纸箱战争项目记录（20180718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Unity完全自制游戏纸箱战争项目记录（20180718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原先的游戏中，载具的生命值耗尽之后会直接销毁，就给玩家一种biu的就消失的感觉，游戏体验感不好，既然地形都是可破坏的，那么载具理所应当也得是可破坏的，索性在3Dmax中重新修改了模型，制作出了一套战损状态的载具模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3933825"/>
            <wp:effectExtent l="0" t="0" r="9525" b="9525"/>
            <wp:docPr id="4" name="图片 2" descr="Unity完全自制游戏纸箱战争项目记录（20180718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Unity完全自制游戏纸箱战争项目记录（20180718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3343275"/>
            <wp:effectExtent l="0" t="0" r="0" b="9525"/>
            <wp:docPr id="1" name="图片 3" descr="Unity完全自制游戏纸箱战争项目记录（20180718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Unity完全自制游戏纸箱战争项目记录（20180718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如图分别是坦克飞机爆炸后的效果，朝着周围飞溅开来，显得很有气势，如果条件允许的话，之后还会添加进入火焰效果？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除此之外，还给玩家的武器添加上了子弹发射效果，让玩家感觉自己的子弹真的打了出去，而不是看不到的空气子弹。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790700" cy="2419350"/>
            <wp:effectExtent l="0" t="0" r="0" b="0"/>
            <wp:docPr id="8" name="图片 4" descr="Unity完全自制游戏纸箱战争项目记录（20180718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Unity完全自制游戏纸箱战争项目记录（20180718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以及坦克上的炸弹和飞机上的导弹。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848100" cy="2628900"/>
            <wp:effectExtent l="0" t="0" r="0" b="0"/>
            <wp:docPr id="3" name="图片 5" descr="Unity完全自制游戏纸箱战争项目记录（20180718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Unity完全自制游戏纸箱战争项目记录（20180718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3228975"/>
            <wp:effectExtent l="0" t="0" r="9525" b="9525"/>
            <wp:docPr id="2" name="图片 6" descr="Unity完全自制游戏纸箱战争项目记录（20180718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Unity完全自制游戏纸箱战争项目记录（20180718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另外还调整了飞机上两个摄像机的视角，这样一来就可以让玩家看到导弹发射出去的轨迹。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对AI驾驶载具添加了武器效果，现在AI也会发射炮弹了。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2562225"/>
            <wp:effectExtent l="0" t="0" r="9525" b="9525"/>
            <wp:docPr id="6" name="图片 7" descr="Unity完全自制游戏纸箱战争项目记录（20180718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Unity完全自制游戏纸箱战争项目记录（20180718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如图蓝色飞机打红色坦克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5715000"/>
            <wp:effectExtent l="0" t="0" r="9525" b="0"/>
            <wp:docPr id="5" name="图片 8" descr="Unity完全自制游戏纸箱战争项目记录（20180718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Unity完全自制游戏纸箱战争项目记录（20180718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红色坦克打爆了蓝色飞机。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距离项目时间截止还剩下两天的时间，是时候争分夺秒了。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C560B"/>
    <w:rsid w:val="15BD3BCF"/>
    <w:rsid w:val="666C560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2018-10-23T08:00:00Z</dcterms:created>
  <dc:creator>王蔷</dc:creator>
  <cp:lastModifiedBy>王蔷</cp:lastModifiedBy>
  <dcterms:modified xsi:type="dcterms:W3CDTF">2018-10-23T08:02:25Z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