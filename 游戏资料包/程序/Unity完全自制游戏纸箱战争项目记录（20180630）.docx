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Unity完全自制游戏纸箱战争项目记录（20180630）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"http://gad.qq.com/user/index?id=2267380"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Pluto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链接：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instrText xml:space="preserve"> HYPERLINK "http://gad.qq.com/article/detail/48274"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lang w:eastAsia="zh-CN"/>
        </w:rPr>
        <w:t>http://gad.qq.com/article/detail/48274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今天是周六，依然进行了部分的制作，昨天采用了更为优化的爆炸方块替换效果，但对性能还是有不小的影响，昨天在临走之前听老师说可以使用遮挡剔除尝试一下，今天就研究了研究，经过查阅资料，实现了遮挡剔除的功能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具体实现步骤是把需要进行遮挡剔除的方块在静态选项中勾选上Occluder Static和Occludee Static，在遮挡剔除面板中进行烘焙即可，使用起来很方便，在使用后就产生了如下的效果。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86400" cy="3305175"/>
            <wp:effectExtent l="0" t="0" r="0" b="9525"/>
            <wp:docPr id="1" name="图片 1" descr="Unity完全自制游戏纸箱战争项目记录（20180630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ity完全自制游戏纸箱战争项目记录（20180630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800350" cy="2628900"/>
            <wp:effectExtent l="0" t="0" r="0" b="0"/>
            <wp:docPr id="2" name="图片 2" descr="Unity完全自制游戏纸箱战争项目记录（20180630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ity完全自制游戏纸箱战争项目记录（20180630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绿色区域为摄像机的可视区域，在可视区域以外的方块都不进行渲染，有效的提高了游戏运行效率。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新的问题随之产生了，因为游戏中需要切换载具，我发现在切换载具的时候，因为摄像机的变动，遮挡剔除似乎失效了，遮挡剔除似乎只能作用在一个摄像机上，这点问题存疑，还没有得到有效的解决办法。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因为地块崩开之后需要在一定的时间内删除，在Unity中即使物体被删除了仍然会在内存中占有一定的资源，想到利用对象池来解决这个问题，经查阅资料后，发现对象池并不适用与我设想中的地形崩坏，具体还得再次的考量考量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另外还写了一个通用的炸弹脚本，在游戏中所有的炸弹都可以用到，避免了再每个炸弹上单独挂载脚本的繁琐性。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using UnityEngine;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using System.Collections;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public class BoomScirpt : MonoBehaviour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//炸弹引爆时间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public float BoomTime = 0;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//炸弹爆炸产生伤害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public int BoomHitHP = 200;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//炸弹爆炸力量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public float BoomPower = 2000.0f;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//炸弹爆炸半径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public float BoomRad = 5.0f;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//炸弹爆炸掀起高度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public float BoomUpPower = 500.0f;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//炸弹是否允许多次爆炸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public bool BoomRefresh = true;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//炸弹是否可以对人体造成伤害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public bool BoomDestructionHuman = true;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//炸弹是否可以对载具造成伤害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public bool BoomDestructionCarrier = true;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//炸弹是否可以对环境造成伤害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public bool BoomDestructionEnvironmental = true;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//炸弹是否可以对地形造成伤害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public bool BoomDestructionTerrain = true;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public float BoomDestructionTerrainTime = 10.0f;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 void Start ()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StartCoroutine("BoomStartTime");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 void Update ()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//测试功能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     if (Input.GetKeyDown(KeyCode.Q))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 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StartCoroutine("BoomStartTime");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 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IEnumerator BoomStartTime()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yield return new WaitForSeconds(BoomTime);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Vector3 BoomPos = transform.position;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Collider[] HitCollider = Physics.OverlapSphere(BoomPos, BoomRad);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foreach (var HitGameObject in HitCollider)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if (BoomDestructionHuman)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if (BoomDestructionCarrier)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if (BoomDestructionEnvironmental)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if (BoomDestructionTerrain)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 if (HitGameObject.gameObject.tag=="BigTerrain")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 HitGameObject.GetComponent&lt;TerrainHP&gt;().HP = HitGameObject.GetComponent&lt;TerrainHP&gt;().HP - BoomHitHP;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 Debug.Log("boom");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 if (HitGameObject.gameObject.tag == "SmallTerrain")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 if (HitGameObject.GetComponent&lt;Rigidbody&gt;()==null)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 HitGameObject.gameObject.AddComponent&lt;Rigidbody&gt;().AddExplosionForce(BoomPower,BoomPos,BoomRad,BoomUpPower);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 HitGameObject.gameObject.GetComponent&lt;BoxCollider&gt;().size=new Vector3(0.5f,0.5f,0.5f);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 Destroy(HitGameObject.gameObject, BoomDestructionTerrainTime);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         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if (!BoomRefresh)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Destroy(gameObject);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A613F"/>
    <w:rsid w:val="444A613F"/>
    <w:rsid w:val="64CE0AD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2018-10-23T08:29:00Z</dcterms:created>
  <dc:creator>王蔷</dc:creator>
  <cp:lastModifiedBy>王蔷</cp:lastModifiedBy>
  <dcterms:modified xsi:type="dcterms:W3CDTF">2018-10-23T08:30:02Z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