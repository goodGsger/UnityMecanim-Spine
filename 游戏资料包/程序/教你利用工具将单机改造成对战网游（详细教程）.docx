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教你利用工具将单机改造成对战网游（详细教程）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"http://gad.qq.com/user/index?id=2257559"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Matchvs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instrText xml:space="preserve"> HYPERLINK "http://gad.qq.com/article/detail/48046"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fldChar w:fldCharType="separate"/>
      </w:r>
      <w:r>
        <w:rPr>
          <w:rStyle w:val="7"/>
          <w:rFonts w:hint="eastAsia" w:ascii="Arial" w:hAnsi="Arial" w:eastAsia="宋体" w:cs="Arial"/>
          <w:b w:val="0"/>
          <w:i w:val="0"/>
          <w:caps w:val="0"/>
          <w:spacing w:val="0"/>
          <w:sz w:val="18"/>
          <w:szCs w:val="18"/>
          <w:lang w:eastAsia="zh-CN"/>
        </w:rPr>
        <w:t>http://gad.qq.com/article/detail/48046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前言：本Demo原来是Cocos Creator官方的一个Demo，本文章利用了第三方联网插件工具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"http://www.matchvs.com/home"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sz w:val="24"/>
          <w:szCs w:val="24"/>
          <w:u w:val="none"/>
          <w:shd w:val="clear" w:fill="FFFFFF"/>
        </w:rPr>
        <w:t>Matchvs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将其改造成了一个三人对战的Demo，（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"http://cocos.matchvs.com/cocos-matchvs-demo/web-desktop/"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sz w:val="24"/>
          <w:szCs w:val="24"/>
          <w:u w:val="none"/>
          <w:shd w:val="clear" w:fill="FFFFFF"/>
        </w:rPr>
        <w:t>在线体验地址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1.游戏满三人才可以开启，匹配成功后，玩家通过键盘AD键操纵小怪物向左向右移动抢摘星星。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2.下载Demo源码后，需用Cocos Creator打开工程（建议使用1.7.0及以上版本）。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游戏配置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Demo运行之前需要去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sz w:val="24"/>
          <w:szCs w:val="24"/>
          <w:u w:val="none"/>
          <w:shd w:val="clear" w:fill="FFFFFF"/>
        </w:rPr>
        <w:instrText xml:space="preserve"> HYPERLINK "http://www.matchvs.com/"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sz w:val="24"/>
          <w:szCs w:val="24"/>
          <w:u w:val="none"/>
          <w:shd w:val="clear" w:fill="FFFFFF"/>
        </w:rPr>
        <w:t>Matchvs 官网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75B8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配置游戏相关信息，以获取Demo运行所需要的GameID、AppKey、SecretID。如图：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2856865"/>
            <wp:effectExtent l="0" t="0" r="10160" b="635"/>
            <wp:docPr id="3" name="图片 1" descr="教你利用工具将单机改造成对战网游（详细教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教你利用工具将单机改造成对战网游（详细教程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2972435"/>
            <wp:effectExtent l="0" t="0" r="10160" b="18415"/>
            <wp:docPr id="2" name="图片 2" descr="教你利用工具将单机改造成对战网游（详细教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教你利用工具将单机改造成对战网游（详细教程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获取到相关游戏信息之后，运行Demo，即可进入房间，准备开始游戏，如图所示：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3981450"/>
            <wp:effectExtent l="0" t="0" r="10160" b="0"/>
            <wp:docPr id="1" name="图片 3" descr="教你利用工具将单机改造成对战网游（详细教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教你利用工具将单机改造成对战网游（详细教程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初始化SDK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在引入SDK之后，在初始化前需要先调用Matchvs.MatchvsEngine.getInstance()获取一个Matchvs引擎对象实例：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var engine = Matchvs.MatchvsEngine.getInstance();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另外我们需要定义一个对象，该对象定义一些回调方法，用于获取游戏中玩家加入、离开房间、数据收发的信息，这些方法在特定的时刻会被SDK调用。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var response =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可以现在定义一些回调方法，也可以过后再定义。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为方便使用，我们把engine和reponse放到单独的文件Mvs.js中，使用module.exports将它们作为全局变量使用：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var engine = Matchvs.MatchvsEngine.getInstance();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var response = ｛｝;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module.exports =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engine: engine,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response: engine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文件路径：assets\scripts\Mvs.js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其他文件可以用require函数引入engine和reponse：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var mvs = require("Mvs");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引擎实例：mvs.engine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引擎回调实现：mvs.response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完成以上步骤后，我们可以调用初始化接口建立相关资源。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mvs.engine.init(response, channel, platform, gameId);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文件路径：assets\scripts\Lobby.js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注意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在整个应用全局，开发者只需要对引擎做一次初始化。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建立连接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接下来，我们就可以从Matchvs获取一个合法的用户ID，通过该ID连接至Matchvs服务端。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获取用户ID：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onLoad: function()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mvs.response.registerUserResponse = this.registerUserResponse.bind(this);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mvs.engine.registerUser();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registerUserResponse: function(userInfo)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注册成功，userInfo包含相关用户信息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文件路径：assets\scripts\Lobby.js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用户信息需要保存起来，我们使用一个类型为对象的全局变量GLB来存储：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GLB.userInfo = userInfo;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登录：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onLoad: function()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mvs.engine.login(userInfo.id, userInfo.token, gameId, gameVersion, appKey,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secret, deviceId, gatewayId);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loginResponse: function(loginRsp)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登录成功，loginRsp包含登录相关信息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文件路径：assets\scripts\Lobby.js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加入房间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成功连接至Matchvs后，立即随机匹配加入一个房间进行游戏。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代码如下: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loginResponse: function()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mvs.response.joinRoomResponse = this.joinRoomResponse.bind(this);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mvs.engine.joinRandomRoom(maxPlayer, userProfile);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joinRoomResponse: function(status, userInfoList, roomInfo)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加入房间成功，status表示结果，roomUserInfoList为房间用户列表，roomInfo为房间信息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文件路径：assets\scripts\Lobby.js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停止加入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我们设定如果有3个玩家匹配成功则满足开始条件且游戏设计中不提供中途加入，此时需告诉Matchvs不要再向房间里加人。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代码如下: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joinRoomResponse: function(status, userInfoList, roomInfo)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加入房间成功，status表示结果，roomUserInfoList为房间用户列表，roomInfo为房间信息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(userIds.length &gt;= GLB.MAX_PLAYER_COUNT)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mvs.response.joinOverResponse = this.joinOverResponse.bind(this); // 关闭房间之后的回调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var result = mvs.engine.joinOver("");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this.labelLog("发出关闭房间的通知");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if (result !== 0)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this.labelLog("关闭房间失败，错误码：", result);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GLB.playerUserIds = userIds;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joinOverResponse: function(joinOverRsp)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(joinOverRsp.status === 200)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this.labelLog("关闭房间成功");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 else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this.labelLog("关闭房间失败，回调通知错误码：", joinOverRsp.status);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文件路径：assets\scripts\Lobby.js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在这里需要记下房间的用户列表，记入到全局变量GLB.playerUserIds中，后面要使用到。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发出游戏开始通知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如果收到服务端的房间关闭成功的消息，就可以通知游戏开始了。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joinOverResponse: function(joinOverRsp)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(joinOverRsp.status === 200)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this.labelLog("关闭房间成功");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this.notifyGameStart();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 else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this.labelLog("关闭房间失败，回调通知错误码：", joinOverRsp.status);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notifyGameStart: function 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GLB.isRoomOwner =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var event =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action: GLB.GAME_START_EVENT,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userIds: GLB.playerUserIds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mvs.response.sendEventResponse = this.sendEventResponse.bind(this); // 设置事件发射之后的回调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mvs.response.sendEventNotify = this.sendEventNotify.bind(this); // 设置事件接收的回调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var result = mvs.engine.sendEvent(JSON.stringify(event));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发送的事件要缓存起来，收到异步回调时用于判断是哪个事件发送成功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GLB.events[result.sequence] = event;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sendEventResponse: function (info)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 输入校验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var event = GLB.events[info.sequence]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(event &amp;&amp; event.action === GLB.GAME_START_EVENT)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delete GLB.events[info.sequence]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this.startGame()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sendEventNotify: function (info)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(info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&amp;&amp; info.cpProto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&amp;&amp; info.cpProto.indexOf(GLB.GAME_START_EVENT) &gt;= 0)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GLB.playerUserIds = [GLB.userInfo.id]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// 通过游戏开始的玩家会把userIds传过来，这里找出所有除本玩家之外的用户ID，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// 添加到全局变量playerUserIds中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JSON.parse(info.cpProto).userIds.forEach(function(userId)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if (userId !== GLB.userInfo.id) GLB.playerUserIds.push(userId)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this.startGame()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startGame: function 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this.labelLog('游戏即将开始')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cc.director.loadScene('game')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文件路径：assets\scripts\Lobby.js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游戏数据传输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游戏进行中在创建星星、玩家进行向左、向右操作时，我们将这些操作广播给房间内其他玩家。界面上同步展示各个玩家的状态变化。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其中星星是房主创建和展示，然后通知其他玩家，其他玩家收到消息后展示，相关的代码如下：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onLoad: function()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mvs.response.sendEventNotify = this.sendEventNotify.bind(this);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sendEventNotify: function (info)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(info.cpProto.indexOf(GLB.NEW_START_EVENT) &gt;= 0)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// 收到创建星星的消息通知，则根据消息给的坐标创建星星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this.createStarNode(JSON.parse(info.cpProto).position)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 /* 其他else if条件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根据坐标位置创建渲染星星节点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createStarNode: function (position)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发送创建星星事件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spawnNewStar: function 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(!GLB.isRoomOwner) return;    // 只有房主可创建星星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var event =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action: GLB.NEW_START_EVENT,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position: this.getNewStarPosition()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var result = mvs.engine.sendEvent(JSON.stringify(event))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(!result || result.result !== 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return console.error('创建星星事件发送失败');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this.createStarNode(event.position);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随机返回'新的星星'的位置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getNewStarPosition: function 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文件路径：assets\scripts\Game.js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玩家进行向左、向右操作时，这些消息会发送给其他玩家：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setInputControl: function 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var self =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cc.eventManager.addListener(｛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event: cc.EventListener.KEYBOARD,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onKeyPressed: function (keyCode, event)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var msg = ｛ action: GLB.PLAYER_MOVE_EVENT ｝;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switch (keyCode)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case cc.KEY.a: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case cc.KEY.left: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msg.accLeft =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msg.accRight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case cc.KEY.d: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case cc.KEY.right: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msg.accLeft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msg.accRight =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default: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return;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var result = mvs.engine.sendEvent(JSON.stringify(msg));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if (result.result !== 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return console.error("移动事件发送失败");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self.accLeft = msg.accLeft;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self.accRight = msg.accRight;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onKeyReleased: function (keyCode, event)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var msg = ｛ action: GLB.PLAYER_MOVE_EVENT ｝;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switch (keyCode)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case cc.KEY.a: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msg.accLeft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case cc.KEY.d: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msg.accRight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default: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    return;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var result = mvs.engine.sendEvent(JSON.stringify(msg));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if (result.result !== 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    return console.error("停止移动事件发送失败");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if (msg.accLeft !== undefined) self.accLeft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if (msg.accRight !== undefined) self.accRight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｝, self.node);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onLoad: function 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this.setInputControl();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文件路径：assets\scripts\Player1.js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sendEventNotify: function (info)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(/* ... */)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 else if (info.cpProto.indexOf(GLB.PLAYER_MOVE_EVENT) &gt;= 0)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// 收到其他玩家移动的消息，根据消息信息修改加速度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this.updatePlayerMoveDirection(info.srcUserId, JSON.parse(info.cpProto))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 /* 更多else if条件*/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更新每个玩家的移动方向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updatePlayerMoveDirection: function (userId, event)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文件路径：assets\scripts\Game.js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考虑到数据同步会有延迟，不同客户端收到的数据的延迟也会有差异，如果只在同步玩家左右移动的操作数据，那么过一段时间之后，不同客户端的小怪物位置可能会不一样，因此每隔一段时间还是需要再同步一次小怪物的位置、速度和加速度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onLoad: function ()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setInterval(() =&gt;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mvs.engine.sendEvent(JSON.stringify(｛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action: GLB.PLAYER_POSITION_EVENT,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x: this.node.x,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xSpeed: this.xSpeed,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accLeft: this.accLeft,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accRight: this.accRight,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ts: new Date().getTime()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｝));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｝, 200);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// 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文件路径：assets\scripts\Player1.js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cc.Class(｛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sendEventNotify: function (info)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if (/* ... */)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 else if (info.cpProto.indexOf(GLB.PLAYER_POSITION_EVENT) &gt;= 0)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// 收到其他玩家的位置速度加速度信息，根据消息中的值更新状态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this.receiveCountValue++;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this.receiveCount.string = "receive msg count: " + this.receiveCountValue;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var cpProto = JSON.parse(info.cpProto);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var player = this.getPlayerByUserId(info.srcUserId);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if (player)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player.node.x = cpProto.x;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player.xSpeed = cpProto.xSpeed;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player.accLeft = cpProto.accLeft;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    player.accRight = cpProto.accRight;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    // ...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    ｝ /* 更多else if条件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文件路径：assets\scripts\Game.js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最终效果如下：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3981450"/>
            <wp:effectExtent l="0" t="0" r="10160" b="0"/>
            <wp:docPr id="4" name="图片 4" descr="教你利用工具将单机改造成对战网游（详细教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教你利用工具将单机改造成对战网游（详细教程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搞定。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A72C8"/>
    <w:rsid w:val="145A72C8"/>
    <w:rsid w:val="16A67AA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2018-10-24T07:02:00Z</dcterms:created>
  <dc:creator>王蔷</dc:creator>
  <cp:lastModifiedBy>王蔷</cp:lastModifiedBy>
  <dcterms:modified xsi:type="dcterms:W3CDTF">2018-10-24T07:03:10Z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