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Unity&amp;Unreal引擎对比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"http://gad.qq.com/user/index?id=2044697"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韩宇飞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instrText xml:space="preserve"> HYPERLINK "http://gad.qq.com/article/detail/47946"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http://gad.qq.com/article/detail/47946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本文首发于知乎专栏：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  <w:shd w:val="clear" w:fill="FFFFFF"/>
        </w:rPr>
        <w:instrText xml:space="preserve"> HYPERLINK "https://zhuanlan.zhihu.com/p/38260354/edit"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  <w:shd w:val="clear" w:fill="FFFFFF"/>
        </w:rPr>
        <w:t>MACK的游戏开发笔记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，欢迎各位关注。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一、引擎的介绍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随着游戏开发的不断进步，游戏开发越来越庞大复杂，因此游戏引擎已经成为游戏开发必不可少的工具。引擎对基本的功能封装，对工具链的提供等都可以大幅降低游戏引擎的开发难度，提高开发速度和质量。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对于目前市场，3D手游的引擎选择主要分四部分：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Unity：在移动端更有优势占据手游市场70%的占有率，各种品类游戏都有；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Unreal：两款正版吃鸡手游都是使用Unreal引擎，但手游MMO目前国内还没有上线产品，国内端游MMO成功的也很少；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自研引擎：例如楚留香的Messiah，太极熊猫的Flexi等，优点在于非常熟悉可以提供深度定制和优化；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其他引擎：应用较少不进行考虑。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这里其实选择的余地比较小，对于大部分没有自研引擎的公司来说，还是选择Unity居多，但是随着硬件的不断发展以及Epic公司自己的不断优化和持续更新，Unreal在手机上也有越来越多的公司和项目选择使用了。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2459990"/>
            <wp:effectExtent l="0" t="0" r="10160" b="16510"/>
            <wp:docPr id="1" name="图片 1" descr="Unity&amp;Unreal引擎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y&amp;Unreal引擎对比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部分已知手游项目：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1181735"/>
            <wp:effectExtent l="0" t="0" r="10160" b="18415"/>
            <wp:docPr id="2" name="图片 2" descr="Unity&amp;Unreal引擎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ity&amp;Unreal引擎对比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（一个重要的选择原因：如果一款引擎在同类型项目中有成功项目，则我们可以很大程度相信这款引擎）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二、选择引擎的基本原则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按照软件工程的开发流程，我们首先应该明确需求。以下是一些常见的需求点：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游戏类型？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目标用户，目标平台，目标机型是什么？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项目周期，成本和团队实力？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更倾向画质品质还是适配性？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是否有特殊的技术需求？是否大世界？是否支持物理？是否写实风格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何种同步技术？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等等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然后我们需要考察引擎的特性是否和我们的需求相符，大概分为三个级别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必须满足的特性，如果不支持则不能选用该引擎：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是否有成功的同类型产品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引擎是否支持想要发布的平台，兼容性如何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引擎的性能如何，包括CPU，GPU，内存等等，例如早期的Unreal如果开发商不做优化无法在低配手机上流畅稳定的运行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引擎的成本如何，和团队的技术栈是否契合，开发效率如何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引擎是否支持想要的技术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最好支持的特性，但如果不支持可以第三方库或自主开发解决：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如果是多人在线游戏，引擎是否已经封装了成熟的同步机制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是否支持更多的DC和更完善的优化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如果是开发大世界游戏，引擎是否支持成熟的大世界系统（包括地形，植被，LOD，遮挡，优化等等）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如果需要高级AI，引擎是否能高效完善支持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如果需要物理碰撞，引擎是否能高效完善支持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负责逻辑是否支持脚本，是否支持脚本可视化编辑器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是否支持热更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引擎是否自带编辑器（动画，场景，特效，UI，粒子等），以及编辑器是否适合，是否支持扩展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第三方插件和库的支持如何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引擎是否有良好的文档，是否有开发商官方的技术支持。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引擎是否完善的开发工具，如性能分析，打包等等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三、引擎的功能划分和对比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有一句话说的好：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美术资源决定了游戏世界的外观，脚本资源决定了游戏世界的内容，而引擎部分决定了游戏世界的规则。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一款引擎往往包含，图形模块，AI模块，物理模块，寻路模块，输入模块，网络模块，UI模块，渲染模块，声音模块，编辑器模块等等，如果要全面评估我们应该针对各个模块进行详细的评估和对比。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但说道引擎，往往大家的第一印象都是引擎的图形渲染能力，可见图形对于引擎来说是至关重要的，因此我们会分为两部分，图形模块和其他模块，然后进行详细的比较。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图形模块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图形是游戏引擎的重中之中，主要功能就是提供封装底层的渲染接口（D3D，OpenGL，Metal,Vulkan等），渲染管线的定制（前向渲染，延迟渲染，多线程等），适配（PC，IOS，Android），以及一些基本渲染功能的提供例如后处理（抗锯齿，景深，屏幕矫色，扭曲，描边，SSAO等等），阴影，地形，捏脸，动画，天气等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769995"/>
            <wp:effectExtent l="0" t="0" r="10160" b="1905"/>
            <wp:docPr id="4" name="图片 3" descr="Unity&amp;Unreal引擎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Unity&amp;Unreal引擎对比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由此可见在高端渲染技术上Unreal更有优势有强大的官方支持，性能也极佳，但是相对的低端设备的兼容性会略差特别是Android版本。Unity也可以实现相同的效果但是很多工作都需要自己开发。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其他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6113145"/>
            <wp:effectExtent l="0" t="0" r="10160" b="1905"/>
            <wp:docPr id="3" name="图片 4" descr="Unity&amp;Unreal引擎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Unity&amp;Unreal引擎对比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经过对比可知Unity更容易上手前期开发更快速，更容易做出适配更广（内存和稳定性）的游戏，但一些次时代技术需要自己实现。而Unreal学习成本较高开发效率较低，但是更容易做出顶尖效果的游戏，更适合开放世界，大型项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四、总结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如果是项目周期和成本比较宽裕，希望开发超高画质超高品质，开放世界的游戏，同时图形向技术积累较弱推荐使用Unreal，特别是FPS射击类游戏；如果希望开发周期更短，或者有着深厚技术积累和技术支持推荐使用Unity。此外引擎的选择也受美术和策划的影响，特别是美术同学，对编辑器和引擎的熟悉成度对进度，效果和性能也有着非常大的影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其实对于大部分的游戏，两款引擎都可以满足需求，主要的差异还是在品质，时间，成本的项目管理三角形的取舍上。适合自己的才是最好的。</w:t>
      </w:r>
    </w:p>
    <w:p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ACFA3"/>
    <w:multiLevelType w:val="multilevel"/>
    <w:tmpl w:val="6FEAC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CB18B25"/>
    <w:multiLevelType w:val="multilevel"/>
    <w:tmpl w:val="7CB18B25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E0D90"/>
    <w:rsid w:val="2162078C"/>
    <w:rsid w:val="4AFE0D9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2018-10-24T07:00:00Z</dcterms:created>
  <dc:creator>王蔷</dc:creator>
  <cp:lastModifiedBy>王蔷</cp:lastModifiedBy>
  <dcterms:modified xsi:type="dcterms:W3CDTF">2018-10-24T07:02:04Z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