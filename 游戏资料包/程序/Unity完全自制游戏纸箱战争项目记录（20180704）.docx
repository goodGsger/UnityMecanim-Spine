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Unity完全自制游戏纸箱战争项目记录（20180704）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"http://gad.qq.com/user/index?id=2267380"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Pluto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instrText xml:space="preserve"> HYPERLINK "http://gad.qq.com/article/detail/184407"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http://gad.qq.com/article/detail/184407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今天设计完成了初代版本的AI制作，先命名为AI1.0。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AI1.0中，初步实现了控制AI程序对个体AI发布指令的功能，随着时间的发展和目标点占领状态的不同，管理AI会发布不同的AI指令给个体AI，个体AI则会遵照指令行动，经过一段时间的测试，初步达成了既定的目标，对目前的设计还算满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在早期版本中，因为个体AI挂载在模拟士兵单位的方块上，方块带有碰撞和刚体，运动显得有些不正常，锁定了刚体的轴向限制后就产生了图二中的效果。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3400425"/>
            <wp:effectExtent l="0" t="0" r="9525" b="9525"/>
            <wp:docPr id="1" name="图片 1" descr="Unity完全自制游戏纸箱战争项目记录（20180704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ity完全自制游戏纸箱战争项目记录（20180704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3028950"/>
            <wp:effectExtent l="0" t="0" r="9525" b="0"/>
            <wp:docPr id="2" name="图片 2" descr="Unity完全自制游戏纸箱战争项目记录（20180704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ity完全自制游戏纸箱战争项目记录（20180704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另外，在测试中发现了一个控制点的Bug，不知道为什么在昨天的测试中没有发现，检查代码后发现在设计控制点算法的时候，考虑到了在控制点周围的如果没有士兵的情况，为了节省代码的运算量，算法被设计成控制圈内物体数量发生变化时才进行后续的计算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这样的话就出现了一个问题，在昨天的设计中提到了一个“目标滑向阵营”函数，如果目标点中的人数始终不发生变化的话，那么“目标滑向阵营”函数就不能重新赋值。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所以目标点的占领数值在降到0之后会错误的把目标点的阵营规划到“目标滑向阵营”的数值，在改变算法之后，把整体算法封装成一个方法，使用重复计数器重复调用函数，这样也能做到节省程序计算步骤，同时又可以对“目标滑向阵营”进行赋值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92D34"/>
    <w:rsid w:val="26F80BA4"/>
    <w:rsid w:val="43E92D3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2018-10-23T08:25:00Z</dcterms:created>
  <dc:creator>王蔷</dc:creator>
  <cp:lastModifiedBy>王蔷</cp:lastModifiedBy>
  <dcterms:modified xsi:type="dcterms:W3CDTF">2018-10-23T08:26:23Z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