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AR中的现实背景效果实现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"http://gad.qq.com/user/index?id=86976"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ArtStealer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"http://gad.qq.com/article/detail/286857"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8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http://gad.qq.com/article/detail/286857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分享一个简单的功能，AR中都用了摄像机图像作为游戏的背景，今天就来分享一下如何在Unity中实现这个功能。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先上图看看实现效果：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871845" cy="3245485"/>
            <wp:effectExtent l="0" t="0" r="14605" b="12065"/>
            <wp:docPr id="1" name="图片 1" descr="AR中的现实背景效果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中的现实背景效果实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好了，看完图一目了然，应该知道是本文实现啥效果了，下面介绍如何实现：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基本原理：</w:t>
      </w:r>
    </w:p>
    <w:p>
      <w:pPr>
        <w:pStyle w:val="3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</w:rPr>
        <w:t>用一张image做为整个游戏的背景。然后调用摄像头，每帧将摄像头采集的数据渲染到这张image中。</w:t>
      </w:r>
    </w:p>
    <w:p>
      <w:pPr>
        <w:pStyle w:val="3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Unity中提供了的 </w:t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27"/>
          <w:szCs w:val="27"/>
        </w:rPr>
        <w:instrText xml:space="preserve"> HYPERLINK "https://docs.unity3d.com/ScriptReference/WebCamTexture.html" </w:instrText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27"/>
          <w:szCs w:val="27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27"/>
          <w:szCs w:val="27"/>
        </w:rPr>
        <w:t>WebCamTexture</w:t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接口，用来播放视频输入。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800850" cy="6934200"/>
            <wp:effectExtent l="0" t="0" r="0" b="0"/>
            <wp:docPr id="2" name="图片 2" descr="AR中的现实背景效果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中的现实背景效果实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好了基础知识点结束完毕，下面看一下具体实现。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Hierarchy中红框：一个 Camera（Main Camera）, 一个Canvas(CameraCanvas), 一个Image；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152650" cy="1828800"/>
            <wp:effectExtent l="0" t="0" r="0" b="0"/>
            <wp:docPr id="4" name="图片 3" descr="AR中的现实背景效果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AR中的现实背景效果实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其中CameraCanvas的属性如下：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762375" cy="3143250"/>
            <wp:effectExtent l="0" t="0" r="9525" b="0"/>
            <wp:docPr id="5" name="图片 4" descr="AR中的现实背景效果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AR中的现实背景效果实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至于Image，需要把他设为铺满全屏，具体截图就不展示了。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下面看脚本实现 CameraBGController.cs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UnityEngine.UI;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CameraBGController : MonoBehaviour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WebCamTexture camTexture;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CanvasScaler canvasScaler;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Image image;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void Start()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image = GetComponentInChildren&lt;Image&gt;();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canvasScaler = GetComponentInChildren&lt;CanvasScaler&gt;();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canvasScaler.referenceResolution = new Vector2(Screen.width, Screen.height);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StartCoroutine(CallCamera());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IEnumerator CallCamera()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yield return Application.RequestUserAuthorization(UserAuthorization.WebCam);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(Application.HasUserAuthorization(UserAuthorization.WebCam))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if (camTexture != null)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camTexture.Stop();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WebCamDevice[] cameraDevices = WebCamTexture.devices;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string deviceName = cameraDevices[0].name;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camTexture = new WebCamTexture(deviceName, Screen.width, Screen.height, 60);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image.canvasRenderer.SetTexture(camTexture);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camTexture.Play();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30行代码搞定。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剩下就是见证奇迹的时刻了：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再来个视频：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欢迎关注公众号(ArtStealer)进行技术交流探讨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095750" cy="4095750"/>
            <wp:effectExtent l="0" t="0" r="0" b="0"/>
            <wp:docPr id="3" name="图片 5" descr="AR中的现实背景效果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AR中的现实背景效果实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A1E99"/>
    <w:rsid w:val="6D535020"/>
    <w:rsid w:val="71B215D6"/>
    <w:rsid w:val="71FA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2018-10-19T08:44:00Z</dcterms:created>
  <dc:creator>王蔷</dc:creator>
  <cp:lastModifiedBy>王蔷</cp:lastModifiedBy>
  <dcterms:modified xsi:type="dcterms:W3CDTF">2018-10-19T08:52:25Z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