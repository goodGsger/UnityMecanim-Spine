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微信小游戏排行榜功能快速开发教程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"http://gad.qq.com/user/index?id=2257559"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Matchvs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"http://gad.qq.com/article/detail/247687"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http://gad.qq.com/article/detail/247687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要做这个好友排行榜.必然要有好友的战绩比分,然后再做排序,最后将数据呈现在UI上 , 可以分为下面几个步骤: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保存每个用户的分数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获取好友列表,并获取好友的分数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渲染排行榜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3037840"/>
            <wp:effectExtent l="0" t="0" r="10160" b="10160"/>
            <wp:docPr id="4" name="图片 1" descr="微信小游戏排行榜功能快速开发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微信小游戏排行榜功能快速开发教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保存每个用户的分数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保存每个用户的分数,需要调用微信的云存储API,将用户的分数持久化的存起来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保存用户数据,注意限制单条数据容量不得超过1024字节,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 单个用户数据总条数不得超过128条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wx.setUserCloudStroage(Object)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620000" cy="5086350"/>
            <wp:effectExtent l="0" t="0" r="0" b="0"/>
            <wp:docPr id="2" name="图片 2" descr="微信小游戏排行榜功能快速开发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小游戏排行榜功能快速开发教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//存储最高分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score = 100;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var kvScore = ｛"key":"score","value":score｝;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wx.setUserCloudStroage(｛"KVDataList":[kvScore]｝,"success":function()｛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获取好友列表,并获取好友的分数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​游戏中将玩家的分数保存起来以后,需要调用微信的云存储API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wx.getFirendCloudStorage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获取玩家的微信好友数据,这样就拿到了每个好友的最高分.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值得一提的是,微信的这个接口在内部隐蔽的使用其微信的社交关系链 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返回列表中的包含的 调用过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wx.setUserCloudStroage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这个接口的用户.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3928745"/>
            <wp:effectExtent l="0" t="0" r="10160" b="14605"/>
            <wp:docPr id="3" name="图片 3" descr="微信小游戏排行榜功能快速开发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小游戏排行榜功能快速开发教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渲染排行榜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对分数进行排序 , 得到一个排行榜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let sharedCanvas = wx.getSharedCanvas()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function drawRankList (data)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data.forEach((item, index) =&gt;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wx.getFriendCloudStorage(｛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success: res =&gt; 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let data = res.data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  drawRankList(data)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 xml:space="preserve">  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｝)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注意这个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sharedCanvas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, 这是独有的画布 ,与小游戏中的画布不是同一个东东.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2895600"/>
            <wp:effectExtent l="0" t="0" r="10160" b="0"/>
            <wp:docPr id="1" name="图片 4" descr="微信小游戏排行榜功能快速开发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微信小游戏排行榜功能快速开发教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使用sharedCanvas来自定义显示玩家的用户排行榜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重要说明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​上述所涉及的微信接口 , 都只能在微信小游戏的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子域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使用 , 微信官网也称之为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开放数据域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, 其实应该称之为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封闭数据域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为什么这么说呢?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因为子域的js代码执行环境和小游戏本身的代码执行环境是隔离的. 两者之间不能相通 , 子域只能接收外部的消息(如游戏的最高分),不能往外发消息(不能把用户的好友关系链数据发给开发者服务器) , 内存不共享,也就意味着,开发者拿不到微信的社交关系链数据 . 在这样的封闭条件下,开发者能做的只能是在子域的画布上将排行榜数据以个性化的UI元素展示出来 .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3184"/>
    <w:multiLevelType w:val="multilevel"/>
    <w:tmpl w:val="01C03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A6274"/>
    <w:rsid w:val="2D507C03"/>
    <w:rsid w:val="3ACA62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2018-10-23T08:03:00Z</dcterms:created>
  <dc:creator>王蔷</dc:creator>
  <cp:lastModifiedBy>王蔷</cp:lastModifiedBy>
  <dcterms:modified xsi:type="dcterms:W3CDTF">2018-10-23T08:07:07Z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