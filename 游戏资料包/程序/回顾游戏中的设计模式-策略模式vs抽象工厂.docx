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回顾游戏中的设计模式-策略模式vs抽象工厂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"http://gad.qq.com/user/index?id=363714"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Mitty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"http://gad.qq.com/article/detail/287679"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http://gad.qq.com/article/detail/287679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前言：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最近有时间看看设计模式方面的书，好多东西时间久了不看就变得生疏起来， 在这里会抽出时间把自己在工作中使用过的设计模式做下总结。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刚才在看到别人说，简单工厂模式【通过提供单独的一个类，来实现创建实例对象的过程】，可以使用反射来替换掉程序中的switch/if..else，嗯，这是没问题的，但实际应用中，在移动端还要尽量少的去频繁使用反射Reflection，严重依赖字符串的功能都会存在效率的问题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今天在看到策略模式（Strategy Pattern)的时候，突然间意识到自己在16年的一个项目中，有一处应用不够合理。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当时在存储游戏数据部分，我是通过直接将对象图转化成字节流的形式，即序列化。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那么序列化有多种方式，你可以序列化成XML，也可以是二进制，或者是SOAP（类似于XML，不建议使用，只是为了多提供一个策略演示)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那么这时候，采用哪种设计模式？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当时使用的是抽象工厂，但实际上，他更符合策略模式。即我们将多个“策略”抽象成接口的形式来解耦合。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比如说我要回大连，我可以坐火车，飞机，客车，或是自驾。我最终的目的是相同的，只是到达目的的方式不同。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然而在代码上，策略模式和抽象工厂区别不是很大，后来我搜索了一下关于两个设计模式之间的区别，找到了一个非常好的解释 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策略模式vsr抽象工厂的区别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https://bbs.csdn.net/topics/320073328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2009年的一个帖子。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解释如下：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抽象工厂属于创建型的，而策略模式属于行为型。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抽象工厂往往是抽取的同一基类(Class)的不同子类。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策略模式往往抽取的是同一接口的不同实现。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那么显然，我在序列化的时候，我序列化为哪种格式，只是行为不同（纯行为上），结果相同，而且也符合同一接口的不同实现。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那么说到这里了，就把之间的代码给修改一下，修改为策略模式。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定义序列化接口：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ISerializable.cs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public interface ISerializable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void Serialize&lt;T&gt; (string filePath, T data);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T Deserialize&lt;T&gt; (string filePath);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ascii="Consolas Regular" w:hAnsi="Consolas Regular" w:eastAsia="Consolas Regular" w:cs="Consolas Regular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声明了两个方法，序列化和反序列化。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下面实现具体的序列化类，分别是Binary,XML,SOAP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BinarySerialized.cs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System.IO;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System;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System.Xml;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System.Runtime.Serialization.Formatters.Binary;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public class BinarySerialized : ISerializable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public void Serialize&lt;T&gt; (string filePath, T data)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using (FileStream fs = new FileStream(filePath, FileMode.Create))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BinaryFormatter bf = new BinaryFormatter();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bf.Serialize(fs, data);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public T Deserialize&lt;T&gt; (string filePath)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if (!File.Exists(filePath))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return default(T);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// return base.Deserialize&lt;T&gt;();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using (FileStream fs = new FileStream(filePath, FileMode.Open))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BinaryFormatter bf = new BinaryFormatter();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T data = (T)bf.Deserialize(fs);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if (data != 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    return data;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return default(T);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XMLSerialized .cs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System.IO;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System.Xml;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System.Xml.Serialization;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public class XMLSerialized : ISerializable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public void Serialize&lt;T&gt; (string filePath, T data)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using (XmlTextWriter xWrite = new XmlTextWriter(filePath, null))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XmlSerializer sl = new XmlSerializer(data.GetType());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sl.Serialize(xWrite, data);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public T Deserialize&lt;T&gt; (string filePath)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if (!File.Exists(filePath))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return default(T);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using (XmlReader xRead = new XmlTextReader(filePath))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XmlSerializer sl = new XmlSerializer(typeof(T));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T data = (T)sl.Deserialize(xRead);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if (data != 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return data;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return default(T);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SOAPSerialized.cs(SOAP要引入dll[System.Runtime.Serialization.Formatters.Soap.dll])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System.IO;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System.Runtime.Serialization.Formatters.Soap;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public class SOAPSerialized : ISerializable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public void Serialize&lt;T&gt; (string filePath, T data)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using (FileStream fs = new FileStream(filePath, FileMode.Create))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SoapFormatter bf = new SoapFormatter();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bf.Serialize(fs, data);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public T Deserialize&lt;T&gt; (string filePath)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if (!File.Exists(filePath))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return default(T);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using (FileStream fs = new FileStream(filePath, FileMode.Open))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SoapFormatter bf = new SoapFormatter();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T data = (T)bf.Deserialize(fs);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if (data != 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return data;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return default(T);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最后我们定义一个序列化的上下文，面向接口编程：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SerializableContext.cs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public class SerializableContext｛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private ISerializable SerializableStrategy;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public SerializableContext(ISerializable strategy)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this.SerializableStrategy = strategy;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public void ExecuteSerialize&lt;T&gt; (string filePath, T data)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SerializableStrategy.Serialize&lt;T&gt; (filePath, data);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public T ExecuteDeserialize&lt;T&gt; (string filePath)｛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return SerializableStrategy.Deserialize&lt;T&gt; (filePath);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演示代码：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System.Collections;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System.Collections.Generic;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UnityEngine;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public class SerializedDemo: MonoBehaviour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public SerializableContext context;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private string FILE_PATH;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DataManager data;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// Use this for initialization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void Start ()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FILE_PATH = Application.persistentDataPath + "/test20181015";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data = new DataManager();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// Update is called once per frame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void Update ()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public void OnGUI()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if (GUILayout.Button ("Serialized XML"))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context =new SerializableContext (new XMLSerialized());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context.ExecuteSerialize (FILE_PATH, data);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if (GUILayout.Button ("Serialized Binary"))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context =new SerializableContext (new BinarySerialized());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context.ExecuteSerialize (FILE_PATH, data);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if (GUILayout.Button ("Serialized SOAP"))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context =new SerializableContext (new SOAPSerialized());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context.ExecuteSerialize (FILE_PATH, data);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if (GUILayout.Button ("Deserialized"))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DataManager d = context.ExecuteDeserialize&lt;DataManager&gt;(FILE_PATH);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if (d != 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d.debug();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/>
      </w: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[System.Serializable]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public class DataManager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List&lt;Person&gt; personList;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List&lt;PetData&gt; petList;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public DataManager()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personList = new List&lt;Person&gt;();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Person person1 = new Person();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person1.id = 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person1.name = "one";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Person person2 = new Person();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person2.id = 2;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person2.name = "two";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personList.Add(person1);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personList.Add(person2);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petList = new List&lt;PetData&gt;();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PetData pet1 = new PetData();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pet1.id = 10;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pet1.name = "john";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pet1.petQuality = 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PetData pet2= new PetData();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pet2.id = 20;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pet2.name = "lucy";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pet2.petQuality = 2;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PetData pet3 = new PetData();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pet3.id = 30;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pet3.name = "david";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pet3.petQuality = 3;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petList.Add(pet1);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petList.Add(pet2);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petList.Add(pet3);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public void debug()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foreach (Person p in personList)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Debug.Log(p.ToString());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foreach (PetData p in petList)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Debug.Log(p.ToString());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[System.Serializable]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class Person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public int 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public string name;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public string ToString()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return "Person:id:" + id.ToString() + ",name:" + name;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[System.Serializable]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class PetData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public int 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public string name;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public int petQuality;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public string ToString()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return "PetData:id:" + id.ToString() + ",name:" + name+",quality:"+petQuality.ToString();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在这里定义了一个DataManager类，DataManager包含了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List&lt;Person&gt; personList;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List&lt;PetData&gt; petList;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两个字段，并进行初始化，然后对DataManager类，进行序列化和反序列化测试。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962400" cy="4391025"/>
            <wp:effectExtent l="0" t="0" r="0" b="9525"/>
            <wp:docPr id="1" name="图片 1" descr="回顾游戏中的设计模式-策略模式vs抽象工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回顾游戏中的设计模式-策略模式vs抽象工厂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演示代码下载（微云）：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链接：https://share.weiyun.com/5Cg9MT4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感谢您的阅读，如文中有误，欢迎指正~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 Regular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E0813"/>
    <w:rsid w:val="66DE0813"/>
    <w:rsid w:val="6D535020"/>
    <w:rsid w:val="795C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2018-10-19T06:58:00Z</dcterms:created>
  <dc:creator>王蔷</dc:creator>
  <cp:lastModifiedBy>王蔷</cp:lastModifiedBy>
  <dcterms:modified xsi:type="dcterms:W3CDTF">2018-10-19T06:59:43Z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