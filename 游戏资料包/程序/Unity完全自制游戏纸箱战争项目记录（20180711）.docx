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Unity完全自制游戏纸箱战争项目记录（20180711）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"http://gad.qq.com/user/index?id=2267380"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Pluto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"http://gad.qq.com/article/detail/228401"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http://gad.qq.com/article/detail/228401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今天实现了NPC主动寻找可使用的载具和NPC的驾驶。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效果如下图：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7325" cy="2590800"/>
            <wp:effectExtent l="0" t="0" r="9525" b="0"/>
            <wp:docPr id="4" name="图片 1" descr="Unity完全自制游戏纸箱战争项目记录（2018071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Unity完全自制游戏纸箱战争项目记录（20180711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不是Gif图看不出效果，其实图上的飞机和坦克都是由NPC驾驶控制的。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7325" cy="2676525"/>
            <wp:effectExtent l="0" t="0" r="9525" b="9525"/>
            <wp:docPr id="6" name="图片 2" descr="Unity完全自制游戏纸箱战争项目记录（2018071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Unity完全自制游戏纸箱战争项目记录（20180711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在游戏进行过程中，每隔一秒会在范围内搜寻可用的载具，必要条件为同阵营载具，并且载具中并没有人使用。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检测方法和NPC的射击模式类似，通过射线和球形范围检测来控制条件。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如果蓝色射线照射到的目标和检测到的目标载具不同，NPC就会以寻路状态前往目标载具，直到距离小于设定距离之后才认为“NPC登上了该载具”。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在坦克的控制脚本中加入了AI使用的一个bool选项，用来给其他AI判断该载具是否被使用，也可以用于控制坦克AI的功能。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AI驾驶的坦克同样用到了Unity自带的寻路系统，和士兵的个体AI相同，坦克的AI首先会在游戏中寻获控制管理AI，随后从控制管理AI取到应该进攻的目标点的信息从而对目标发起进攻。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因为坦克和士兵不同，坦克的底座和炮塔并不是所有时候都在一个水平线上，有可能坦克的目标在东面，而需要瞄准的单位在北面。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因此坦克的AI并不能使用到之前封装好的士兵AI方法，坦克所能进行的行为树也不多，所以就又单独写了一条AI，能够让坦克捕获目标，并且向着目标开火，会移动向占领目标点就OK了。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67325" cy="2895600"/>
            <wp:effectExtent l="0" t="0" r="9525" b="0"/>
            <wp:docPr id="5" name="图片 3" descr="Unity完全自制游戏纸箱战争项目记录（2018071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Unity完全自制游戏纸箱战争项目记录（20180711）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之后又把红色阵营的载具按照蓝色载具处理了一下，更改了阵营识别的数字，这样战场就出具规模了。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游戏运行之后，能看到己方NPC朝着载具蜂拥而去，驾驶载具之后朝着目标点进攻，士兵在奔跑的过程中被子弹击中，倒地身亡。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333750" cy="2552700"/>
            <wp:effectExtent l="0" t="0" r="0" b="0"/>
            <wp:docPr id="1" name="图片 4" descr="Unity完全自制游戏纸箱战争项目记录（2018071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Unity完全自制游戏纸箱战争项目记录（20180711）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其实中间还抽空完善了一些细节，就像是NPC手中拿的东西，不再单一的是AK47了。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76850" cy="3124200"/>
            <wp:effectExtent l="0" t="0" r="0" b="0"/>
            <wp:docPr id="3" name="图片 5" descr="Unity完全自制游戏纸箱战争项目记录（2018071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Unity完全自制游戏纸箱战争项目记录（20180711）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就像是这个死掉的红色士兵，手里拿了个医疗包。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当然了，他们拿的东西也不是随机的，看当时他想干什么，可能这个死掉的NPC当时正想要加血，然后被打死了……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276850" cy="2857500"/>
            <wp:effectExtent l="0" t="0" r="0" b="0"/>
            <wp:docPr id="2" name="图片 6" descr="Unity完全自制游戏纸箱战争项目记录（20180711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Unity完全自制游戏纸箱战争项目记录（20180711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另外还做了个日出日落系统，本来想实现白天过得慢一点，夜晚过的快一点，现在还没有找到好的判断白天黑夜的办法，如果时间充裕的话可以研究一下。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最后贴上一段坦克AI的代码冲字数。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>using UnityEngine;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>using System.Collections;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>using UnityStandardAssets.Characters.FirstPerson;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>public class Tank_NPC_AI : MonoBehaviour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public bool AIEnable = false;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//寻路导航目标点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public Transform moveTargetPoint;//移动目标点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public NavMeshAgent agent;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//寻路导航炮塔看向目标点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public GameObject TankGameObject;//坦克炮塔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public Transform attackGameObject;//攻击目标点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public GameObject AI_Human;//驾驶员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public GameObject Computer;//主机获取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public int Team=1;//小队获取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void OnEnable()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GetComponent&lt;NavMeshObstacle&gt;().enabled = false;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GetComponent&lt;NavMeshAgent&gt;().enabled = true;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GetComponent&lt;Tank_PlayerMove&gt;().enabled = false;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GetComponentInChildren&lt;RigidbodyFirstPersonController&gt;().enabled = false;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void OnDisable()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GetComponent&lt;NavMeshAgent&gt;().enabled = false;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GetComponent&lt;Tank_PlayerMove&gt;().enabled = false;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GetComponentInChildren&lt;RigidbodyFirstPersonController&gt;().enabled = false;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void Start()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ComputerFind();//主机寻获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TargetFind();//目标寻获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agent = GetComponent&lt;NavMeshAgent&gt;();//寻路组件获取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InvokeRepeating("AttackTargetFind",0,1);//重复目标获取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void Update()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AttackTargetFind();//坦克攻击目标寻获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private void TemporaryTargetPointFind()//目标点寻获修正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if (moveTargetPoint == null || moveTargetPoint.gameObject.GetComponent&lt;TargetPoint&gt;().PointValue == 1)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TargetFind();//目标点寻获,保证始终存在目标点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｝//OK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void AttackTargetFind()//坦克攻击目标寻获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agent.SetDestination(moveTargetPoint.position);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TankGameObject.transform.LookAt(new Vector3(moveTargetPoint.transform.position.x, TankGameObject.transform.position.y, moveTargetPoint.transform.position.z));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//TankGameObject.transform.Rotate(new Vector3(0, 180, 0));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TemporaryTargetPointFind();//目标点寻获修正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if (AIEnable)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Camp thisGameObjectCamp = gameObject.GetComponent&lt;Camp&gt;();//自体组件获取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thisGameObjectCamp.AI_Enable = true;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Collider[] RangeDetection = Physics.OverlapSphere(transform.position, 50, 1 &lt;&lt; 9);//只检测第九层的游戏物体,场景破坏物不再遍历范围之内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foreach (var hit in RangeDetection)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if (RangeDetection.Length != 0)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Camp hitGameObjectScripts = hit.gameObject.GetComponent&lt;Camp&gt;();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if (hitGameObjectScripts != 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if (hitGameObjectScripts.Type != 0 &amp;&amp; hitGameObjectScripts.CampNumber != thisGameObjectCamp.CampNumber)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attackGameObject = hitGameObjectScripts.gameObject.transform;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    return;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if (attackGameObject != 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TankGameObject.transform.LookAt(new Vector3(attackGameObject.transform.position.x, TankGameObject.transform.position.y, attackGameObject.transform.position.z));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    TankGameObject.transform.Rotate(new Vector3(0, 180, 0));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private void ComputerFind() //主机寻获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if (GetComponent&lt;Camp&gt;().CampNumber == 1)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Computer = GameObject.Find("AI_Red_Administration");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else if (GetComponent&lt;Camp&gt;().CampNumber == 2)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Computer = GameObject.Find("AI_Blue_Administration");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｝//OK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private void TargetFind()//目标寻获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if (Team == 1)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moveTargetPoint = Computer.GetComponent&lt;AI_Management&gt;().ATeam_AccidentalTransform;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if (Team == 2)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moveTargetPoint = Computer.GetComponent&lt;AI_Management&gt;().BTeam_AccidentalTransform;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if (Team == 3)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    moveTargetPoint = Computer.GetComponent&lt;AI_Management&gt;().CTeam_AccidentalTransform;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 xml:space="preserve">    ｝//OK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 w:firstLine="0"/>
        <w:rPr>
          <w:rFonts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sz w:val="24"/>
          <w:szCs w:val="24"/>
          <w:bdr w:val="single" w:color="CFDCE8" w:sz="24" w:space="0"/>
          <w:shd w:val="clear" w:fill="F2F2F2"/>
        </w:rPr>
        <w:t>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using UnityEngine;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using System.Collections;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using UnityStandardAssets.Characters.FirstPerson;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public class Tank_NPC_AI : MonoBehaviour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public bool AIEnable = false;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//寻路导航目标点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public Transform moveTargetPoint;//移动目标点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public NavMeshAgent agent;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//寻路导航炮塔看向目标点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public GameObject TankGameObject;//坦克炮塔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public Transform attackGameObject;//攻击目标点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public GameObject AI_Human;//驾驶员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public GameObject Computer;//主机获取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public int Team=1;//小队获取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void OnEnable()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GetComponent&lt;NavMeshObstacle&gt;().enabled = false;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GetComponent&lt;NavMeshAgent&gt;().enabled = true;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GetComponent&lt;Tank_PlayerMove&gt;().enabled = false;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GetComponentInChildren&lt;RigidbodyFirstPersonController&gt;().enabled = false;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void OnDisable()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GetComponent&lt;NavMeshAgent&gt;().enabled = false;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GetComponent&lt;Tank_PlayerMove&gt;().enabled = false;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GetComponentInChildren&lt;RigidbodyFirstPersonController&gt;().enabled = false;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void Start()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ComputerFind();//主机寻获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TargetFind();//目标寻获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agent = GetComponent&lt;NavMeshAgent&gt;();//寻路组件获取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InvokeRepeating("AttackTargetFind",0,1);//重复目标获取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void Update()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  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AttackTargetFind();//坦克攻击目标寻获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private void TemporaryTargetPointFind()//目标点寻获修正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if (moveTargetPoint == null || moveTargetPoint.gameObject.GetComponent&lt;TargetPoint&gt;().PointValue == 1)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TargetFind();//目标点寻获,保证始终存在目标点 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｝//OK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void AttackTargetFind()//坦克攻击目标寻获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agent.SetDestination(moveTargetPoint.position);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TankGameObject.transform.LookAt(new Vector3(moveTargetPoint.transform.position.x, TankGameObject.transform.position.y, moveTargetPoint.transform.position.z));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//TankGameObject.transform.Rotate(new Vector3(0, 180, 0));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TemporaryTargetPointFind();//目标点寻获修正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if (AIEnable)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Camp thisGameObjectCamp = gameObject.GetComponent&lt;Camp&gt;();//自体组件获取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thisGameObjectCamp.AI_Enable = true;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Collider[] RangeDetection = Physics.OverlapSphere(transform.position, 50, 1 &lt;&lt; 9);//只检测第九层的游戏物体,场景破坏物不再遍历范围之内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foreach (var hit in RangeDetection)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        if (RangeDetection.Length != 0)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 Camp hitGameObjectScripts = hit.gameObject.GetComponent&lt;Camp&gt;();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 if (hitGameObjectScripts != null)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 if (hitGameObjectScripts.Type != 0 &amp;&amp; hitGameObjectScripts.CampNumber != thisGameObjectCamp.CampNumber)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 attackGameObject = hitGameObjectScripts.gameObject.transform;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         return;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            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if (attackGameObject != null)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 TankGameObject.transform.LookAt(new Vector3(attackGameObject.transform.position.x, TankGameObject.transform.position.y, attackGameObject.transform.position.z));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     TankGameObject.transform.Rotate(new Vector3(0, 180, 0));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private void ComputerFind() //主机寻获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if (GetComponent&lt;Camp&gt;().CampNumber == 1)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          Computer = GameObject.Find("AI_Red_Administration");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else if (GetComponent&lt;Camp&gt;().CampNumber == 2)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Computer = GameObject.Find("AI_Blue_Administration");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｝//OK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private void TargetFind()//目标寻获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if (Team == 1)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moveTargetPoint = Computer.GetComponent&lt;AI_Management&gt;().ATeam_AccidentalTransform;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if (Team == 2)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moveTargetPoint = Computer.GetComponent&lt;AI_Management&gt;().BTeam_AccidentalTransform;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if (Team == 3)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｛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     moveTargetPoint = Computer.GetComponent&lt;AI_Management&gt;().CTeam_AccidentalTransform;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   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 ｝//OK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｝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 Regular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862CC6"/>
    <w:rsid w:val="27862CC6"/>
    <w:rsid w:val="40EA536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2018-10-23T08:17:00Z</dcterms:created>
  <dc:creator>王蔷</dc:creator>
  <cp:lastModifiedBy>王蔷</cp:lastModifiedBy>
  <dcterms:modified xsi:type="dcterms:W3CDTF">2018-10-23T08:18:11Z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