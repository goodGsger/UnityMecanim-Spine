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Unity完全自制游戏纸箱战争项目记录（20180709）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"http://gad.qq.com/user/index?id=2267380"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Pluto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"http://gad.qq.com/article/detail/228171"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http://gad.qq.com/article/detail/228171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其实周六也是项目有些进展的，不过是在因为进展太少了，不值得单独写成一篇记录。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这两天主要都是在整合AI的功能实现，不得不说，写AI实在是太麻烦了，比想象中的还要麻烦的多得多。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今天实现了AI对目标发起攻击的算法设计，本来打算是要自己写出来一套躲避障碍物的算法，实在太难了，没办法不得不采用了Unity中自带的寻路导航系统。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如下图片是打印出了AI的设计检测射线和路径导航的预览图。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3238500"/>
            <wp:effectExtent l="0" t="0" r="0" b="0"/>
            <wp:docPr id="2" name="图片 1" descr="Unity完全自制游戏纸箱战争项目记录（20180709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Unity完全自制游戏纸箱战争项目记录（20180709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3276600"/>
            <wp:effectExtent l="0" t="0" r="0" b="0"/>
            <wp:docPr id="1" name="图片 2" descr="Unity完全自制游戏纸箱战争项目记录（20180709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ity完全自制游戏纸箱战争项目记录（20180709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今天上午写了删删了又写，花了一上午的时间算是写出了一个AI目标判定的方法。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之前已经书写过了AI搜寻目标的方法TargetFinding（），在使用的时候只需要调用就行了，这就不需要在AI脚本中获取了。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我考虑到在AI运动的时候应该只有四个状态：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         AI没有攻击目标，AI处于占领区域内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         AI有攻击目标，AI处于占领区域内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         AI没有攻击目标，AI没有处于占领区域内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         AI有进攻目标，AI没有处于占领区域内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如果为3的情况，只需要让AI向着目标前进就行了，同时再路径行动的过程中搜索可以攻击的目标。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如果为4的情况，AI找到了攻击目标，但没有处在占领点内，这时候就需要让AI对目标发起攻击，但并不能耽误了进攻目标点。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如果为2的情况，就直接让AI进攻目标，并且在杀死了目标之后立即寻获目标。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如果为1的情况，就让AI呈现巡逻状态，始终处于寻获目标的状态，直到发现敌人。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以下代码为AI的职业为突击手时的AI算法：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void CampIs1()//突击手AI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(TemporaryTargetPoint == null || TemporaryTargetPoint.gameObject.GetComponent&lt;TargetPoint&gt;().PointValue == 1)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         TargetFind();//目标点寻获,保证始终存在目标点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((transform.position - TemporaryTargetPoint.position).sqrMagnitude &gt; (FlagRad * FlagRad))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if (AttackTarget == null)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gameObject.transform.LookAt(new Vector3(TemporaryTargetPoint.position.x, transform.position.y, TemporaryTargetPoint.position.z));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NavMeshAgentTransfromNavMeshAgent.SetDestination(TemporaryTargetPoint.position);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if (AttackTarget != null)//攻击目标不为空并且距离攻击物体距离小于50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if ((transform.position - AttackTarget.position).sqrMagnitude &lt; 2500)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gameObject.transform.LookAt(new Vector3(AttackTarget.position.x, transform.position.y, AttackTarget.position.z));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Camp hitHumanCamp = AttackTarget.gameObject.GetComponent&lt;Camp&gt;();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if ((hitHumanCamp.Type &gt; 0 &amp;&amp; hitHumanCamp.Type &lt;= 5) &amp;&amp;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hitHumanCamp.CampNumber != gameObject.GetComponent&lt;Camp&gt;().CampNumber) //判断目标物体是否为步兵单位并且不与自己同阵营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Ray ray =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new Ray(new Vector3(transform.position.x, transform.position.y + 1, transform.position.z),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transform.forward);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RaycastHit hit;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if (Physics.Raycast(ray, out hit)) //射线是否碰撞到物体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if (gameObject.GetComponent&lt;Camp&gt;().CampNumber == 2)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        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Debug.DrawLine(ray.origin, hit.point, Color.blue);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if (gameObject.GetComponent&lt;Camp&gt;().CampNumber == 1)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          Debug.DrawLine(ray.origin, hit.point, Color.red);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if (hit.transform.gameObject == hitHumanCamp.gameObject) //判断是否被阻挡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hitHumanCamp.HP -= UnityEngine.Random.Range(0, 2);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if (hitHumanCamp.gameObject.GetComponent&lt;AI_Move&gt;() != null)//伤害传导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     hitHumanCamp.gameObject.GetComponent&lt;AI_Move&gt;().HitAttackTarget =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         gameObject.transform;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if (hitHumanCamp.HP &lt;= 0) //伤害增加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     AttackTarget = null;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     TargetFinding();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else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NavMeshAgentTransfromNavMeshAgent.SetDestination(AttackTarget.position);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else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AttackTarget = null;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     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((transform.position - TemporaryTargetPoint.position).sqrMagnitude &lt;= (FlagRad * FlagRad))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if (AttackTarget == null)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TargetFinding();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if (UnityEngine.Random.Range(0, 101) &gt; 70)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transform.Rotate(Vector3.down, 2);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if (AttackTarget != null)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if ((transform.position - AttackTarget.position).sqrMagnitude &lt; 2500)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           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gameObject.transform.LookAt(new Vector3(AttackTarget.position.x, transform.position.y, AttackTarget.position.z));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Camp hitHumanCamp = AttackTarget.gameObject.GetComponent&lt;Camp&gt;();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if ((hitHumanCamp.Type &gt; 0 &amp;&amp; hitHumanCamp.Type &lt;= 5) &amp;&amp; hitHumanCamp.CampNumber != gameObject.GetComponent&lt;Camp&gt;().CampNumber) //判断目标物体是否为步兵单位并且不与自己同阵营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Ray ray = new Ray(new Vector3(transform.position.x, transform.position.y + 1, transform.position.z), transform.forward);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RaycastHit hit;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if (Physics.Raycast(ray, out hit)) //射线是否碰撞到物体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if (gameObject.GetComponent&lt;Camp&gt;().CampNumber == 2)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Debug.DrawLine(ray.origin, hit.point, Color.blue);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if (gameObject.GetComponent&lt;Camp&gt;().CampNumber == 1)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                   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Debug.DrawLine(ray.origin, hit.point, Color.red);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if (hit.transform.gameObject == hitHumanCamp.gameObject) //判断是否被阻挡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hitHumanCamp.HP -= UnityEngine.Random.Range(0, 2);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if (hitHumanCamp.gameObject.GetComponent&lt;AI_Move&gt;() != null)//伤害传导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     hitHumanCamp.gameObject.GetComponent&lt;AI_Move&gt;().HitAttackTarget =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         gameObject.transform;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if (hitHumanCamp.HP &lt;= 0) //伤害增加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     AttackTarget = null;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     TargetFinding();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else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                NavMeshAgentTransfromNavMeshAgent.SetDestination(AttackTarget.position);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else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AttackTarget = null;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F4997"/>
    <w:rsid w:val="13D90228"/>
    <w:rsid w:val="6D535020"/>
    <w:rsid w:val="7D1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2018-10-23T08:18:00Z</dcterms:created>
  <dc:creator>王蔷</dc:creator>
  <cp:lastModifiedBy>王蔷</cp:lastModifiedBy>
  <dcterms:modified xsi:type="dcterms:W3CDTF">2018-10-23T08:19:31Z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