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XY地图容量分析和优化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作者：韩宇飞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"http://gad.qq.com/article/detail/45244"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http://gad.qq.com/article/detail/45244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21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本文首发于知乎专栏：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4"/>
          <w:szCs w:val="24"/>
        </w:rPr>
        <w:instrText xml:space="preserve"> HYPERLINK "https://zhuanlan.zhihu.com/p/38260354/edit"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4"/>
          <w:szCs w:val="24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4"/>
          <w:szCs w:val="24"/>
        </w:rPr>
        <w:t>MACK的游戏开发笔记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，欢迎各位关注。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也是一篇很久之前，在11年写的一篇分析和优化笔记，当时的目标也是为了大幅减小客户端包体的容量，这只是很多轮优化中的一次，最终我们还是做到了在100多张地图的情况下整个客户端安装包的容量在1.6G以内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  <w:t>Gmcf优化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从Gmcf统计工具可以看出，草和Lightmap以及AOmap在整个Gmcf中占据了大部分空间。具体占据多大的百分比，各个地图各有不同。例如带两套uv的物件多的场景中光照贴图就多一些。草刷的多的地图，gmcf中草的容量就大一些。一些列出了几个地图的gmcf数据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  <w:t>1） 新手村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文件头大小：0.00392151M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全局数据块大小：6.03552M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所有Chunk包围盒大小：0.0111237M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所有地表数据大小（去除LightMap和AOMap后）：10.5365M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所有模型数据大小（去除LightMap和AOMap后）：1.72444M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  <w:t>所有草的大小：11.127M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所有水的大小：0.228012M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  <w:t>所有LightMap和AOMap大小：23.7335M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  <w:t>总大小（包含LightMap和AOMap）：53.4M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  <w:t>2） 轩辕城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文件头大小：0.00392151M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全局数据块大小：6.03572M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所有Chunk包围盒大小：0.0140762M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所有地表数据大小（去除LightMap和AOMap后）：13.4672M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所有模型数据大小（去除LightMap和AOMap后）：2.76089M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  <w:t>所有草的大小：28.9539M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所有水的大小：0.687012M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  <w:t>所有LightMap和AOMap大小：55.0773M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  <w:t>总大小（包含LightMap和AOMap）：107.0M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  <w:t>3） 黑水城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文件头大小：0.000991821M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全局数据块大小：1.51791M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所有Chunk包围盒大小：0.00585938M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所有地表数据大小（去除LightMap和AOMap后）：5.22597M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所有模型数据大小（去除LightMap和AOMap后）：0.648087M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所有草的大小：3.42282M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所有水的大小：0.537189M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  <w:t>所有LightMap和AOMap大小：8.8412M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  <w:t>总大小（包含LightMap和AOMap）：20.2M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  <w:t>4） underground_NLQ1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文件头大小：0.000991821M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全局数据块大小：1.52285M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所有Chunk包围盒大小：0.00263214M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所有地表数据大小（去除LightMap和AOMap后）：2.6362M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所有模型数据大小（去除LightMap和AOMap后）：1.06586M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所有草的大小：0M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所有水的大小：0.00043869M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  <w:t>所有LightMap和AOMap大小：27.27103M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  <w:t>总大小（包含LightMap和AOMap）：32.5M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  <w:t>5） 炎火城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文件头大小：0.000991821M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全局数据块大小：1.53514M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所有Chunk包围盒大小：0.0058136M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所有地表数据大小（去除LightMap和AOMap后）：5.50868M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所有模型数据大小（去除LightMap和AOMap后）：0.965645M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所有草的大小：1.98259M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所有水的大小：1.56363M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  <w:t>所有LightMap和AOMap大小：20.1375M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  <w:t>总大小（包含LightMap和AOMap）：31.7M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从以上数据可以看出，gmcf中的草和光照贴图是占的大部分。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  <w:t>正在实施的方案有两个：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  <w:t>一、 对于光照贴图：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在导出gmcf的时候把所有地表和物件的光照贴图分别导出成若干张dds文件，然后用第三方工具对这些dxt1的dds文件单独压缩。可以省下一定的空间。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  <w:t>二、 对于草的数据：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由于当前地图编辑器导出的草的数据是把草的所有几何数据导出（顶点数组、UV数组、索引数组、贴图名）。所以容量比较大。目前的解决方案是在地图编辑器中修改导出草的数据。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  <w:t>每棵草用4个浮点数表示。第一个浮点数存Rotate，第二个浮点数存当前草在chunk中的XY索引，即x / 100.0f + y。第三个浮点数存Z，第四个存缩放。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例如一个chunk有三种不同类型的草，a草M棵，b草N棵，c草K棵。则该chunk草的导出的总大小为：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(M+N+K)*4*4字节 == (M+N+K)*16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而原先导出的每种草中的：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顶点数组大小：N*4*3*4字节（每个草四个顶点，每个顶点大小为sizeof(NiPoint3)）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UV数组大小：N*4*2*2*4(每个草4个顶点，每个顶点2套uv，每个uv为一个sizeof(NiPoint2))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t>索引数组大小：N*2*3*2(每个草两个三角形，每个三角形三个索引，每个索引为一个sizeof(unsigned short))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  <w:t>所以原先导出一个chunk草大小为：(M+N+K)*124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  <w:t>初步算下来如果按新的方式导出，草的总大小可以减到原先的1/7.75左右。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  <w:t>但是所有的草的几何数据需要在客户端加载chunk的时候计算。会消耗掉一些性能。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CF1F05"/>
    <w:rsid w:val="07CF1F05"/>
    <w:rsid w:val="459F5CF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2018-10-24T07:06:00Z</dcterms:created>
  <dc:creator>王蔷</dc:creator>
  <cp:lastModifiedBy>王蔷</cp:lastModifiedBy>
  <dcterms:modified xsi:type="dcterms:W3CDTF">2018-10-24T07:07:17Z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