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textAlignment w:val="center"/>
        <w:rPr>
          <w:rFonts w:ascii="Arial" w:hAnsi="Arial" w:cs="Arial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</w:rPr>
        <w:t>【敏捷开发】使用Reviewboard进行代码Review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/>
          <w:lang w:eastAsia="zh-CN"/>
        </w:rPr>
        <w:t>作者：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"http://gad.qq.com/user/index?id=2044697" </w:instrTex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t>韩宇飞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 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链接：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instrText xml:space="preserve"> HYPERLINK "http://gad.qq.com/article/detail/286013"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fldChar w:fldCharType="separate"/>
      </w:r>
      <w:r>
        <w:rPr>
          <w:rStyle w:val="5"/>
          <w:rFonts w:hint="eastAsia" w:ascii="Arial" w:hAnsi="Arial" w:eastAsia="宋体" w:cs="Arial"/>
          <w:b w:val="0"/>
          <w:i w:val="0"/>
          <w:caps w:val="0"/>
          <w:spacing w:val="0"/>
          <w:sz w:val="21"/>
          <w:szCs w:val="21"/>
          <w:lang w:eastAsia="zh-CN"/>
        </w:rPr>
        <w:t>http://gad.qq.com/article/detail/286013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本文首发于知乎专栏：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4"/>
          <w:szCs w:val="24"/>
          <w:shd w:val="clear" w:fill="FFFFFF"/>
        </w:rPr>
        <w:instrText xml:space="preserve"> HYPERLINK "https://www.zhihu.com/people/han-yu-25-35/activities"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4"/>
          <w:szCs w:val="24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4"/>
          <w:szCs w:val="24"/>
          <w:shd w:val="clear" w:fill="FFFFFF"/>
        </w:rPr>
        <w:t>MACK的游戏开发笔记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4"/>
          <w:szCs w:val="24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，欢迎各位关注。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4"/>
          <w:szCs w:val="24"/>
          <w:shd w:val="clear" w:fill="FFFFFF"/>
        </w:rPr>
        <w:t>前言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  <w:t>作为敏捷开发的一系列重要实践，单元测试、持续集成、CodeReview……CodeReview是我们日常开发中的一个重要环节。理想状况下每次提交会必须先经过Review，通过之后才能提交。提交之后系统会自动构建并执行自动化测试，来保证持续集成以及版本的稳定性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  <w:t>目前我们在项目中使用P4做为版本管理工具，使用Jenkins进行自动构建，使用Reviewboard管理CodeReview。Review使用Pre-commit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  <w:t>Review的方式，每次开发提交必须先自测，然后通过P4插件提交Review Quset，等组员都Review通过之后再进行提交。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4"/>
          <w:szCs w:val="24"/>
          <w:shd w:val="clear" w:fill="FFFFFF"/>
        </w:rPr>
        <w:t>为什么要CodeReview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  <w:t>个人感觉Review对一个项目开发特别是多人的大型项目开发来说还是必不可少的，虽然很多人会说Review会降低开发效率。磨刀不误砍柴工，虽然开发前期的时间好像变长了也更繁琐了，但是能让代码写的更扎实以后的问题更少，降低技术债务，总体来说还是节省时间的，并且对整个项目成员的成长也是有极大的好处的。以下总结了一些CodeReview的好处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</w:rPr>
        <w:t>版本的稳定性更强。相比直接提交，提交者会更小心，检查者也会多一层把关，更容易减少Bug的产生。一个Bug的修复时间是随着Bug的发现时间指数增长的，发现的越慢需要修复的成本越高，产生的问题约严重。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</w:rPr>
        <w:t>代码的设计更好。通过Review开发者会更了解整个项目，Review的时候各个模块的同学也势必会互相讨论，这样一些设计会更全面兼容性更强，也更不容易出现重复冗余的问题。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</w:rPr>
        <w:t>代码质量更好。因为需要被Review，代码通常会写的更符合代码规范，注释更清晰，变量名函数名起的更好。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</w:rPr>
        <w:t>组员的交流更强。因为阅读他人代码讲解自己的代码，每个成员都需要沟通和讨论。这样一方面能大幅提升组员的表达总结能力，另一方面也能提升项目组的氛围，而不是每天默默开发相互都不了解。当有任务变动的时候也更容易交叉替代，让开发变的更灵活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</w:rPr>
        <w:t>个人能力提升更强。对程序员来说，很大的一个问题就是个人得不到成长，始终做一块的内容，经常做重复性劳动。通过Review每个人都可以了解更多的内容，能力得到全面提升。资深的能力强的同学可以指导新同学，新同学也可以通过Review资深同学的代码更好的学习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4"/>
          <w:szCs w:val="24"/>
          <w:shd w:val="clear" w:fill="FFFFFF"/>
        </w:rPr>
        <w:t>如何使用Reviewboard的部署和配置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</w:rPr>
        <w:t>首先下载并安装RBTools-1.0.exe和diffutils-2.8.7-1.exe(用来生产Diff文件)。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</w:rPr>
        <w:t>把diff加到PATH里，一般是这个路径"C:\Program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</w:rPr>
        <w:t>Files (x86)\GnuWin32"，如果报diff找不到需要重启P4。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</w:rPr>
        <w:t>更新配置文件，在P4根目录：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924300" cy="1371600"/>
            <wp:effectExtent l="0" t="0" r="0" b="0"/>
            <wp:docPr id="15" name="图片 1" descr="【敏捷开发】使用Reviewboard进行代码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 descr="【敏捷开发】使用Reviewboard进行代码Re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</w:rPr>
        <w:t>添加P4插件：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4572000" cy="2762250"/>
            <wp:effectExtent l="0" t="0" r="0" b="0"/>
            <wp:docPr id="6" name="图片 2" descr="【敏捷开发】使用Reviewboard进行代码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【敏捷开发】使用Reviewboard进行代码Review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962400" cy="4848225"/>
            <wp:effectExtent l="0" t="0" r="0" b="9525"/>
            <wp:docPr id="7" name="图片 3" descr="【敏捷开发】使用Reviewboard进行代码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【敏捷开发】使用Reviewboard进行代码Re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  <w:t>或者在目录Client/P4Tools目录下直接导入工具：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4972050" cy="1552575"/>
            <wp:effectExtent l="0" t="0" r="0" b="9525"/>
            <wp:docPr id="3" name="图片 4" descr="【敏捷开发】使用Reviewboard进行代码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【敏捷开发】使用Reviewboard进行代码Review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</w:rPr>
        <w:t>在P4中创建一条Pending，例如Reviewboard测试，然后在Pending上右键选择我们添加的工具，Reviewboard：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486400" cy="2981325"/>
            <wp:effectExtent l="0" t="0" r="0" b="9525"/>
            <wp:docPr id="12" name="图片 5" descr="【敏捷开发】使用Reviewboard进行代码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 descr="【敏捷开发】使用Reviewboard进行代码Review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</w:rPr>
        <w:t>如果成功了会有输出Review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</w:rPr>
        <w:t>request #6 posted的提示。如果文件没有修改，或者这条Pending已经有了会提示相应的错误信息。如果成功还会输出两个路劲，一个是这次review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</w:rPr>
        <w:t>request的地址，一个是diff的地址，例如：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4572000" cy="3248025"/>
            <wp:effectExtent l="0" t="0" r="0" b="9525"/>
            <wp:docPr id="11" name="图片 6" descr="【敏捷开发】使用Reviewboard进行代码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【敏捷开发】使用Reviewboard进行代码Review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</w:rPr>
        <w:t>这里会出现登陆错误的问题，需要关闭Publicly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</w:rPr>
        <w:t>accessible指定用户，这里有些奇怪：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400040" cy="1957070"/>
            <wp:effectExtent l="0" t="0" r="10160" b="5080"/>
            <wp:docPr id="1" name="图片 7" descr="【敏捷开发】使用Reviewboard进行代码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【敏捷开发】使用Reviewboard进行代码Review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7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</w:rPr>
        <w:t>填写这条Quest的相关信息，例如描述，内容，以及谁来review这三个地方，谁来review可以选择某个人也可以选择一个组，这一步可以在.reviewboardrc文件中设置成自动设置，不需要人工设置，也可以写脚本控制：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400040" cy="1808480"/>
            <wp:effectExtent l="0" t="0" r="10160" b="1270"/>
            <wp:docPr id="5" name="图片 8" descr="【敏捷开发】使用Reviewboard进行代码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【敏捷开发】使用Reviewboard进行代码Review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8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</w:rPr>
        <w:t>当填写完毕并自测之后就可以点击Publish发布，提交之后会自动发送邮件通知：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400040" cy="1251585"/>
            <wp:effectExtent l="0" t="0" r="10160" b="5715"/>
            <wp:docPr id="9" name="图片 9" descr="【敏捷开发】使用Reviewboard进行代码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【敏捷开发】使用Reviewboard进行代码Review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1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</w:rPr>
        <w:t>在主面板就可以看到OUTGOING自己提交但未发布的，INCOMING，OPEN别人审核过的，ToMe别人发布给我审核的：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486400" cy="3067050"/>
            <wp:effectExtent l="0" t="0" r="0" b="0"/>
            <wp:docPr id="14" name="图片 10" descr="【敏捷开发】使用Reviewboard进行代码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【敏捷开发】使用Reviewboard进行代码Review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486400" cy="1990725"/>
            <wp:effectExtent l="0" t="0" r="0" b="9525"/>
            <wp:docPr id="2" name="图片 11" descr="【敏捷开发】使用Reviewboard进行代码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 descr="【敏捷开发】使用Reviewboard进行代码Review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  <w:t>然后针对diff可以点前面的ID写备注，对代码的修改意见。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400040" cy="2644775"/>
            <wp:effectExtent l="0" t="0" r="10160" b="3175"/>
            <wp:docPr id="10" name="图片 12" descr="【敏捷开发】使用Reviewboard进行代码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 descr="【敏捷开发】使用Reviewboard进行代码Review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</w:rPr>
        <w:t>然后ShipIt。如果有修改意见则这条quest不会通过，会自动转给开发者，并发送邮件：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4572000" cy="866775"/>
            <wp:effectExtent l="0" t="0" r="0" b="9525"/>
            <wp:docPr id="4" name="图片 13" descr="【敏捷开发】使用Reviewboard进行代码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3" descr="【敏捷开发】使用Reviewboard进行代码Review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</w:rPr>
        <w:t>如果不通过提交方会受到一条不通过的提示，否则可以看到已经通过，如果都通过即可提交了。这一步需要自己开发插件，在提交的时候自动检查是否通过，只有通过才能上传：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400040" cy="479425"/>
            <wp:effectExtent l="0" t="0" r="10160" b="15875"/>
            <wp:docPr id="13" name="图片 14" descr="【敏捷开发】使用Reviewboard进行代码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 descr="【敏捷开发】使用Reviewboard进行代码Review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400040" cy="777240"/>
            <wp:effectExtent l="0" t="0" r="10160" b="3810"/>
            <wp:docPr id="8" name="图片 15" descr="【敏捷开发】使用Reviewboard进行代码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5" descr="【敏捷开发】使用Reviewboard进行代码Review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  <w:t>以上就是reviewboard和P4的大致集成流程。不过在实际使用过程中也有一些需要讨论的点。首先就是虽然整个流程是大部分是自动的，但是实际在review的时候只靠看diff文件的差异还是很难review出问题的。没有上下文看的人可能不明白，只能review出一下代码规范，保护等错误。在这上面我们最终还是灵活一些，对于大功能，新开发的系统还是当面详细review，对迭代修复bug的内容才会直接通过diff文件review。另外就是如果每次提交都会产生ReviewQuest触发邮件通知，并且不通过就不能提交的话，可能会影响进度以及打断其他人的工作。这点上我们是通过限制Review的成员，增加随机性即可以保证每个人都能相互review有不会每个人的提交让所有人都review来解决，另外也可以通过限制提交时间的方式缓解。此外还有其他一些问题，这里就不进行深入讨论了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54AF41"/>
    <w:multiLevelType w:val="multilevel"/>
    <w:tmpl w:val="9054AF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9CC586D3"/>
    <w:multiLevelType w:val="multilevel"/>
    <w:tmpl w:val="9CC586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FCCCF684"/>
    <w:multiLevelType w:val="multilevel"/>
    <w:tmpl w:val="FCCCF6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06897818"/>
    <w:multiLevelType w:val="multilevel"/>
    <w:tmpl w:val="068978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24DCBC70"/>
    <w:multiLevelType w:val="multilevel"/>
    <w:tmpl w:val="24DCBC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38F16E90"/>
    <w:multiLevelType w:val="multilevel"/>
    <w:tmpl w:val="38F16E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4BD9B671"/>
    <w:multiLevelType w:val="multilevel"/>
    <w:tmpl w:val="4BD9B6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5E7AB9F2"/>
    <w:multiLevelType w:val="multilevel"/>
    <w:tmpl w:val="5E7AB9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5F401979"/>
    <w:multiLevelType w:val="multilevel"/>
    <w:tmpl w:val="5F4019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625AD590"/>
    <w:multiLevelType w:val="multilevel"/>
    <w:tmpl w:val="625AD5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72D7B495"/>
    <w:multiLevelType w:val="multilevel"/>
    <w:tmpl w:val="72D7B4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8"/>
  </w:num>
  <w:num w:numId="5">
    <w:abstractNumId w:val="0"/>
  </w:num>
  <w:num w:numId="6">
    <w:abstractNumId w:val="5"/>
  </w:num>
  <w:num w:numId="7">
    <w:abstractNumId w:val="7"/>
  </w:num>
  <w:num w:numId="8">
    <w:abstractNumId w:val="2"/>
  </w:num>
  <w:num w:numId="9">
    <w:abstractNumId w:val="3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0B5D9D"/>
    <w:rsid w:val="1E0B5D9D"/>
    <w:rsid w:val="4982001C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_wwqw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2018-10-23T07:26:00Z</dcterms:created>
  <dc:creator>王蔷</dc:creator>
  <cp:lastModifiedBy>王蔷</cp:lastModifiedBy>
  <dcterms:modified xsi:type="dcterms:W3CDTF">2018-10-23T07:28:16Z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