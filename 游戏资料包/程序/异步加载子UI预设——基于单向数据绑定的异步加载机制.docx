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异步加载子UI预设——基于单向数据绑定的异步加载机制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/>
          <w:lang w:eastAsia="zh-CN"/>
        </w:rPr>
        <w:t>作者：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"http://gad.qq.com/user/index?id=183642"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t>冷梦无邪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链接：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instrText xml:space="preserve"> HYPERLINK "http://gad.qq.com/article/detail/286275"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fldChar w:fldCharType="separate"/>
      </w:r>
      <w:r>
        <w:rPr>
          <w:rStyle w:val="5"/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lang w:eastAsia="zh-CN"/>
        </w:rPr>
        <w:t>http://gad.qq.com/article/detail/286275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这里要解决的是，在大UI界面通过异步加载小UI预设体的问题。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在RPG游戏中的UI界面，复杂度比起其他类型的游戏会高得多，往往一个大的界面中会包含许多小的、通过动态加载进来的小UI预设，当面对过于复杂的UI界面（如背包，商店等），在加载时若所有小UI预设都是用同步，必将会迎来一个CPU的尖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预设体的异步加载是优化加载尖峰的重要手段，最容易想到的实现方式是进行资源的异步加载，然后在加载完毕后触发回调事件，这种方式会面临以下的几个问题：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异步加载使得位于上层的父级对象无法直接对加载的对象进行操作，需要等到子对象加载完毕的之后；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当接受到对子对象的操作事件时，也将无法直接操作（无法确定子对象是否加载完毕），是否需要缓存操作事件亦是一个问题；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加载过程中给予子对象的初始参数发生了变更该如何处理；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所谓数据绑定，就是在子对象中绑定对指定数据变量的监听，当该变量发生set操作时，触发相应的回调；而父级通过set这些数据达到操作子对象的目的：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562475" cy="847725"/>
            <wp:effectExtent l="0" t="0" r="0" b="0"/>
            <wp:docPr id="2" name="图片 1" descr="异步加载子UI预设——基于单向数据绑定的异步加载机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异步加载子UI预设——基于单向数据绑定的异步加载机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大致的数据绑定流程：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048250" cy="5962650"/>
            <wp:effectExtent l="0" t="0" r="0" b="0"/>
            <wp:docPr id="1" name="图片 2" descr="异步加载子UI预设——基于单向数据绑定的异步加载机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异步加载子UI预设——基于单向数据绑定的异步加载机制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96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通过数据绑定的方式，父级不再直接持有子预设体对象，对子对象的操作是直接通过修改数据来实现的，这种方式可以解决上述的问题：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-360" w:leftChars="0" w:right="0" w:rightChars="0"/>
      </w:pP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1，父对象不再直接持有子对象，对子对象的操作可以直接修改数据来实现，不需要关心子对象是否加载完毕；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-360" w:leftChars="0" w:right="0" w:rightChars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2，同1，有操作事件达到时直接修改数据对象，不需要关心子对象是否加载完毕；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-360" w:leftChars="0" w:right="0" w:rightChars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3，不再需要关心初始参数的变更，初始参数同样放在数据对象中，参数变更时直接修改数据对象，子对象加载后可以使用数据对象初始化，因此能够确保使用的是最新的参数；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D9CC9"/>
    <w:multiLevelType w:val="multilevel"/>
    <w:tmpl w:val="0DBD9C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945F3D"/>
    <w:rsid w:val="22631C33"/>
    <w:rsid w:val="31945F3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2018-10-23T07:22:00Z</dcterms:created>
  <dc:creator>王蔷</dc:creator>
  <cp:lastModifiedBy>王蔷</cp:lastModifiedBy>
  <dcterms:modified xsi:type="dcterms:W3CDTF">2018-10-23T07:24:11Z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