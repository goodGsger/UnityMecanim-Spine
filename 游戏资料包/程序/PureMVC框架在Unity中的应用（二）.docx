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PureMVC框架在Unity中的应用（二）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"http://gad.qq.com/user/index?id=363714"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Mitty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"http://gad.qq.com/article/detail/287289"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http://gad.qq.com/article/detail/287289</w:t>
      </w:r>
      <w:r>
        <w:rPr>
          <w:rFonts w:hint="eastAsia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前言：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这篇文章是第二部分，通过一个简单的小例子，演示如何在Unity中应用PureMVC框架，代码我上传到了github上。有兴趣的朋友可以直接clone下来运行。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https://github.com/kenrivcn/PureMVC_Demo.git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在代码库中，PureMVCFramework提供的是源码的形式，而非DLL，这样更有助于大家的理解，也方便大家自己重构和底层优化。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这是例子截图：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（建议大家把代码clone运行下，简单看下代码的结构，这样会更容易理解）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228975" cy="5172075"/>
            <wp:effectExtent l="0" t="0" r="9525" b="9525"/>
            <wp:docPr id="3" name="图片 1" descr="PureMVC框架在Unity中的应用（二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PureMVC框架在Unity中的应用（二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例子的规则：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程序启动后，随机12个道具，玩家点击“随机获得“按钮后，会从12个道具中随机出来一个，然后更新游戏次数和游戏总奖励（随机出来的道具价格累加），并弹出奖励窗口，显示具体获得的道具信息，点击Back按钮返回后，重新随机道具池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首先，从View组件上，我们需要2个View，一个是上面截图的View，我定义为MainPanelView：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MainPanelView包含了如下UI元素：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1.一个随机道具列表（这里，每个随机道具其实都是一个View，但我们并不会为此对应创建一个Mediator，而是放在MainPanelViewMediator中统一管理）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2.”随机获取“按钮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3.游戏次数的标签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4.奖励金额的标签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第二个View是显示游戏的奖励窗口，如下图：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257550" cy="5191125"/>
            <wp:effectExtent l="0" t="0" r="0" b="9525"/>
            <wp:docPr id="2" name="图片 2" descr="PureMVC框架在Unity中的应用（二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ureMVC框架在Unity中的应用（二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这个View的内容更简单，一个显示奖励的Text文本，一个返回到MainPanelView的按钮。我定义为RewardTipView.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那么现在，我们有两个View组件: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MainPanelView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RewardTipView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View和外部的通信我们都是通过Mediator来负责的，那么我们也需要创建2个Mediator类：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MainPanelViewMediator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RewardTipViewMediator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这两个Mediator中分别定义了View的引用。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这里，我们将MainPanelView和RewardTipView制作成两个Prefab预设，并进行动态加载。然后定义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MainPanelView.cs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RewardTipView.cs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两个脚本附加在预设上，绑定我们需要”操作“的控件。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如图：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657725" cy="1600200"/>
            <wp:effectExtent l="0" t="0" r="9525" b="0"/>
            <wp:docPr id="1" name="图片 3" descr="PureMVC框架在Unity中的应用（二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PureMVC框架在Unity中的应用（二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629150" cy="733425"/>
            <wp:effectExtent l="0" t="0" r="0" b="9525"/>
            <wp:docPr id="6" name="图片 4" descr="PureMVC框架在Unity中的应用（二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PureMVC框架在Unity中的应用（二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在MainPanelView中，包含了12个随机的道具，我定义为BonusItem，我们事先创建好一个BonusItem对象并隐藏，在实际生成中，我克隆BonusItem即可。我新建了一个BonusItem.cs 挂在它上面，初始化需要“操作”的控件。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486275" cy="742950"/>
            <wp:effectExtent l="0" t="0" r="9525" b="0"/>
            <wp:docPr id="5" name="图片 5" descr="PureMVC框架在Unity中的应用（二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ureMVC框架在Unity中的应用（二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View和Mediator部分就完成了。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下面，我们再看看Model和Proxy，即数据的部分（Data Object）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首先，我们要随机12个道具，每个道具的数据结构很简单，只包含三个字段：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1.ID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2.名称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3.价格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所以，我们定义Bonus的Model如下：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class BonusModel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int Id ｛ get; set;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string Name｛get;set;｝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int Reward ｛ get; set;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BonusModel(int _id,string _name,int _reward)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Id = _id;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Name = _name;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Reward = _reward;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(Tips:如果表示纯数据类型的Model，建议声明成struct，内存开销更小）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Model定义完成以后，在对应的Proxy中，我们定义Model的引用，在这里，我们维护一个BonusModel的列表，动态的生成，刷新，以及其它相关Model的操作，我们均在Proxy中实现，对应的Proxy，定义为BonusProxy.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但只有BonusModel还不够，我们还需要保存玩家的数据（游戏次数和奖励金额），所以，还需要定义另一个Model来保存他们，这里我定义为PlayerDataModel：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定义如下：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&lt;summary&gt;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保存玩家数据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&lt;/summary&gt;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class PlayerDataModel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int PlayGameCount ｛ get; set; ｝//游戏次数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int RewardTotal ｛ get; set; ｝//奖励总价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对应的Proxy，定义为PlayerDataProxy，负责对PlayerDataModel的操作。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现在，Model,View部分都完成了，下一步就是分析Controller(Command)逻辑控制的部分了。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逻辑控制部分有以下几种行为：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1.初始化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启动程序后要做的工作，我们通过Command命令来做一些初始的操作，操作有：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(1) 加载MainPanelView，并注册绑定Mediator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(2) 发送Notification通知“开始随机12个道具”，这个行为我封装在另外一个Command中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初始化操作的Command，我们定义为StartUpCommand：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System.Collections;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System.Collections.Generic;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PureMVC.Interfaces;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PureMVC.Patterns;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UnityEngine;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&lt;summary&gt;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启动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2.随机生成奖励池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&lt;/summary&gt;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class StartUpCommand : PureMVC.Patterns.SimpleCommand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public override void Execute (INotification notification)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//create ui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GameObject obj = GameObjectUtility.Instance.CreateGameObject ("_Prefabs/MainPanelView");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//bind mediator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Facade.RegisterMediator (new MainPanelMediator (obj));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//更新12个道具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SendNotification (MyFacade.REFRESH_BONUS_ITEMS);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StartUpCommand 中，首先创建MainPanelView UI组件并完成Mediator的绑定。初始化完成以后，SendNotification (MyFacade.REFRESH_BONUS_ITEMS);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发送REFRESH_BONUS_ITEMS通知，开始随机12个道具。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步骤(2)是发送Notification通知“开始随机12个道具”（REFRESH_BONUS_ITEMS），这部分业务逻辑不适合放在StartUpCommand中实现，因为玩家玩过一次后，要重新再次随机12个道具，所以这部分的业务逻辑要复用，那么我们将他定义在另一个叫RefreshBonusPoolCommand中实现，专门用于重新随机12个道具。(代码就不贴了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2.开始随机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并完成初始化操作以后，我们现在就可以点击“随机获取”按钮，开始玩了。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点击按钮以后：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执行一个Command（即发送Notification通知），这里定义为PlayCommand，在PlayCommand类中，生成一个随机数（0-12），然后通过随机数，获取PlayerDataProxy中保存的BonusModel数组指定引用，再获取PlayerDataProxy，修改玩家的数据（游戏次数，奖励金额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代码如下：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System.Collections;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System.Collections.Generic;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PureMVC.Interfaces;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PureMVC.Patterns;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UnityEngine;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class PlayCommand : PureMVC.Patterns.SimpleCommand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override void Execute (INotification notification)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//开始随机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BonusProxy bonus = MyFacade.Instance.RetrieveProxy (BonusProxy.NAME) as BonusProxy;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int id = Random.Range (0, bonus.BonusLists.Count);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Debug.Log ("result:" + bonus.BonusLists[id].Name + "," + bonus.BonusLists[id].Reward);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//改变数值 并发送消息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PlayerDataProxy playerData = Facade.RetrieveProxy (PlayerDataProxy.NAME) as PlayerDataProxy;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if (playerData != null)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    playerData.GetReward (bonus.BonusLists[id].Reward, bonus.BonusLists[id].Name);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    Debug.Log ("================PlayCommand");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在PlayCommand中，获取随机到的道具信息，然后再获取PlayerDataProxy ，完成数据更新操作。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在上面的代码中：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PlayerDataProxy playerData = Facade.RetrieveProxy (PlayerDataProxy.NAME) as PlayerDataProxy;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if (playerData != null)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    playerData.GetReward (bonus.BonusLists[id].Reward, bonus.BonusLists[id].Name);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    Debug.Log ("================PlayCommand");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GetReward 方法中，我们传入随机生成道具的奖励金额和道具名称，那么在GetReward方法中要做哪些操作呢？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更改PlayerData数据，然后发送通知，让MainPanelView UI组件进行更新。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代码如下：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void GetReward (int reward, string info)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PlayerData.PlayGameCount++;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PlayerData.RewardTotal += reward;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//发送消息 更新MainPanelView UI组件 通知订阅者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SendNotification (MyFacade.UPDATE_PLAYER_DATA, info + reward);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我们发送了一个UPDATE_PLAYER_DATA通知，并将info+reward拼接在一起，传递出去。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谁会接受UPDATE_PLAYER_DATA通知？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1）某个View组件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2）某个Command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在这里，只有MainPanelView View组件会接受UPDATE_PLAYER_DATA通知，它是如何配置的呢？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我上面并没有贴出MainPanelViewMediator的代码，大家可以参考github上的查看。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在Mediator中需要override一个父类的方法：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public override IList&lt;string&gt; ListNotificationInterests ()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IList&lt;string&gt; list = new List&lt;string&gt; () ｛ MyFacade.UPDATE_PLAYER_DATA ｝;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return list;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在List中加入我们要进行监听的所有事件。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然后我们在MainPanelViewMediator中，还要override另外一个方法：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override void HandleNotification (INotification notification)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switch (notification.Name)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    case MyFacade.UPDATE_PLAYER_DATA: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//更新UI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            if (playerData != null)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                View.GamePlayCount.text = string.Format ("游戏次数:｛0｝", playerData.PlayerData.PlayGameCount);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                View.RewardTotal.text = string.Format ("游戏总奖励:｛0｝", playerData.PlayerData.RewardTotal);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                //show reward tip view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                SendNotification (MyFacade.REWARD_TIP_VIEW, notification.Body);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        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//更新UI组件的显示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在HandleNotification 完成UI的更新后，看看最后一行代码：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SendNotification (MyFacade.REWARD_TIP_VIEW, notification.Body);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我又发送了另外一个Notification通知REWARD_TIP_VIEW，这是启动了另外一个Command，用于弹出奖励窗口，并显示奖励信息。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代码如下：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System.Collections;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System.Collections.Generic;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PureMVC.Interfaces;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PureMVC.Patterns;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UnityEngine;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class RewardTipCommand : PureMVC.Patterns.SimpleCommand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public override void Execute (INotification notification)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//显示结算结果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RewardTipViewMediator mediator = Facade.RetrieveMediator (RewardTipViewMediator.NAME) as RewardTipViewMediator;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if (mediator == null)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GameObject obj = GameObjectUtility.Instance.CreateGameObject ("_Prefabs/RewardTipView");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mediator = new RewardTipViewMediator (obj);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Facade.RegisterMediator (mediator);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//update reward tip view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SendNotification (MyFacade.UPDATE_REWARD_TIP_VIEW, notification.Body);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在RewardTipCommand 当中，我们要先判断我们是否创建过RewardTipView组件，如果没有，则通过Resource.Load进行加载，并绑定Mediator。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在代码的最后一行：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SendNotification (MyFacade.UPDATE_REWARD_TIP_VIEW, notification.Body);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我发送了另外一个Notification通知，这里是为了演示功能，因为你可以直接调用Mediator来进行UI更新，notification.Body就是我们传递过来的奖励信息。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在RewardTipViewMediator中,注册UPDATE_REWARD_TIP_VIEW通知：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override IList&lt;string&gt; ListNotificationInterests ()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IList&lt;string&gt; list = new List&lt;string&gt; () ｛ MyFacade.UPDATE_REWARD_TIP_VIEW ｝;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return list;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override void HandleNotification (INotification notification)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switch (notification.Name)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case MyFacade.UPDATE_REWARD_TIP_VIEW: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if (!View.isActiveAndEnabled)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View.gameObject.SetActive (true);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string text = notification.Body as string;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//update text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View.SetText (text);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break;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并完成内容的更新。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最后一步，我在RewardTipView UI组件上点击Back按钮时，要发送一个Notification通知，让我们重新再次随机12个道具，这个行为已经封装到了一个Command中了，前面提到的RefreshBonusPoolCommand。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SendNotification (MyFacade.REFRESH_BONUS_ITEMS);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这样，例子的整个流程就都走完了。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现在，看看我们定义了哪些类：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Model和Proxy：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BonusModel-&gt;BonusProxy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PlayerDataModel-&gt;PlayerDataProxy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View和Mediator：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MainPanelView-&gt;MainPanelViewMediator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RewardTipView-&gt;RewardTipViewMediator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Controller和Command：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PlayCommand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RefreshBonusPoolCommand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RewardTipCommand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StartUpCommand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上面只是讲到了这些类的职责，但我如何绑定Proxy，Mediator，Controller？ 如何在Mediator中获取Proxy，又如何在Command中同时获取Mediator和Proxy呢，如果你还记得上一篇讲到的Facade的话，它就是用来管理上面我们增加的这些“类”的。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(当然，我们需要创建一个自定义的Facade来做这些操作。)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在使用之前，我们需要通过Facade进行注册绑定，将他们保存在对应的哈希表中，绑定的方式有几种？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1.直接在自定义的Facade类中注册绑定：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在Facade基类中有三个virtual方法：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InitializeModel();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InitializeController();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InitializeView();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通过函数名就可以知道，分别是初始化Model，Controller，View的，这也是代码的执行顺序，View是基于数据驱动，总是要在最后才完成初始化。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在自定义的Facade中，我们可以将Model，View，Controller的类在这些方法中完成绑定。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protected override void InitializeController()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base.InitializeController();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//注册Command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RegisterCommand(START_UP, typeof(StartUpCommand));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RegisterCommand(REFRESH_BONUS_ITEMS, typeof(RefreshRewardPoolCommand));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RegisterCommand(PLAY, typeof(PlayCommand));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RegisterCommand (REWARD_TIP_VIEW, typeof(RewardTipCommand));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protected override void InitializeModel()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base.InitializeModel();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RegisterProxy(new BonusProxy(BonusProxy.NAME));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RegisterProxy(new PlayerDataProxy(PlayerDataProxy.NAME));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通常在游戏开发的过程中，我不会在初始化的时候，就把所有用到的UI都加载到内存当中（当然，UI不多的情况是可以的，在例子中我们也可以这样做），所以采用动态加载的形式，比如放在Command中。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2.通过Command进行注册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实际上，我们总是要这样去使用，我们总会有这样的需求，要动态的加载和释放一些Model，View和Controller，比如游戏战斗中的相关数据，你在启动的时候就加载，显然是不合理的，比如我们在战斗Loading的时候，通过Command来注册战斗中需要的所有Model，View，Controller，在退出战斗回到菜单的时候，我们也要通过Command来Remove掉那些Model，View和Controller(Facade中提供了注册，移除，获取等等方法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下面是Facade自定义类的代码：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System;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System.Collections;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System.Collections.Generic;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PureMVC.Interfaces;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UnityEngine;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&lt;summary&gt;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PureMVC 核心类 Facade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只需要创建一个即可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负责完成proxy,mediator,command的初始化工作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获取也均通过facade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重写virtual方法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执行顺序：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Model-&gt;Controller-&gt;View-&gt;Facade的顺序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重写Facade一定要调用base.InitializeFacade()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/// &lt;/summary&gt;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class MyFacade : PureMVC.Patterns.Facade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START_UP = "start_up";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CREATE_BONUS_ITEMS = "create_bonus_items";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REFRESH_BONUS_ITEMS = "refresh_items"; //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UPDATE_PLAYER_DATA = "update_player_data";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PLAY = "play";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REFRESH_BONUS_UI = "refresh_bonus_ui";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UPDATE_REWARD_TIP_VIEW = "update_reward_tip_view";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REWARD_TIP_VIEW = "reward_tip_view";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静态初始化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&lt;/summary&gt;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static MyFacade ()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m_instance = new MyFacade 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获取单例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&lt;/summary&gt;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&lt;returns&gt;&lt;/returns&gt;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static MyFacade GetInstance ()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return m_instance as MyFacade;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启动MVC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&lt;/summary&gt;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void Launch ()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//通过command命令启动游戏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SendNotification (MyFacade.START_UP);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初始化Controller，完成Notification和Command的映射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&lt;/summary&gt;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protected override void InitializeController ()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base.InitializeController 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//注册Command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RegisterCommand (START_UP, typeof (StartUpCommand));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RegisterCommand (REFRESH_BONUS_ITEMS, typeof (RefreshRewardPoolCommand));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RegisterCommand (PLAY, typeof (PlayCommand));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RegisterCommand (REWARD_TIP_VIEW, typeof (RewardTipCommand));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初台化View,Initializes the view.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View在Model和Controll之后运行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UI的创建我放到Command中执行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&lt;/summary&gt;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protected override void InitializeView ()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base.InitializeView 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注册Proxy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&lt;/summary&gt;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protected override void InitializeFacade ()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base.InitializeFacade 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初始化Model 数据模型  Proxy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/// &lt;/summary&gt;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protected override void InitializeModel ()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base.InitializeModel 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//也可以放在Command中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RegisterProxy (new BonusProxy (BonusProxy.NAME));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RegisterProxy (new PlayerDataProxy (PlayerDataProxy.NAME));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在最上面，我们定义了一些常量：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const string START_UP = "start_up";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CREATE_BONUS_ITEMS = "create_bonus_items";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REFRESH_BONUS_ITEMS = "refresh_items";//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UPDATE_PLAYER_DATA = "update_player_data";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PLAY = "play";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REFRESH_BONUS_UI = "refresh_bonus_ui";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UPDATE_REWARD_TIP_VIEW = "update_reward_tip_view";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public const string REWARD_TIP_VIEW = "reward_tip_view";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这些常量来自于Event和Notification，这些建议放在一个单独的常量类中定义。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如何启动PureMVC框架？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PureMVC和MonoBehaviour是无关的，所以，我们需要启动PureMVC框架，来执行StartCommand命令。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可以简单的创建一个继承自MonoBehaviour的类：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System.Collections;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System.Collections.Generic;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UnityEngine;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class App : MonoBehaviour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void Awake () 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//启动PureMVC，完成Controller，Proxies，Mediators的初始化工作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    MyFacade.GetInstance ().Launch 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   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在Launch方法中，即是发送了一条通知：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SendNotification(MyFacade.START_UP);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执行StartCommand命令。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这样，整个PureMVC就运转起来啦！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Demo结构图示：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337810" cy="3156585"/>
            <wp:effectExtent l="0" t="0" r="15240" b="5715"/>
            <wp:docPr id="4" name="图片 6" descr="PureMVC框架在Unity中的应用（二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PureMVC框架在Unity中的应用（二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最后，说说PureMVC在使用过程中，需要注意哪些地方？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1.装箱和拆箱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发送Notification通知时，赋带的参数是object类型的，如果你传递的实参是值类型，比如struct,那么就要注意装箱过程带来的性能消耗，每一次装箱的过程都要在拖管堆中进行内存分配有字段的复制，如果传递的数据比较大，建议使用引用类型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2.反射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反射是非常好用的功能，但却要付出性能的代价，他要在程序集中进行搜索，在上面的例子中并没有提到反射，因为他足够简单，但在实际开发中，我们通常要有一个UIManager类来统一的管理UI的创建，删除，显示，隐藏等等操作，我们通过定义的一些枚举来加载指定的UI，问题是如何去动态的绑定UI对应的Mediator（我们不考虑switch这种做法），Class本身不能作为参数，所以有的代码是通过反射的形式来动态获取类型的特征，完成类型的创建并绑定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比如：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现在有一个UIViewA组件，对应的Mediator就约定为 “View组件名称“+Mediator（也可以自行配置，这里主要是方便使用），所以UIViewA对应的Mediator就是UIViewMediator，有了Mediator的字符串名称，通过反射查找到具体的类型特征，创建并绑定，使用起来很方便，虽然这种情况下使用反射对性能影响不是很大，但"勿以善小而不为"，性能开销的地方要尽量的避免，反射可以通过将类型信息存储在字典中来代替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但一定要注意在释放时，也要从字典中删除掉。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3.Proxy，Mediator，Command创建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在使用的过程中会发现，Proxy，Mediator，Command每次的创建，重复添加一些要override的方法，定义相关常量，绑定等等操作会有些繁琐，建议使用模板生成Template Generator和代码片断snippet这两个可以提高开发效率的工具，让这些繁琐的工作变得更加的快捷方便。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好啦，PureMVC的解读到此结束，感谢阅读，如文中有误，欢迎指正。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94EE1"/>
    <w:rsid w:val="35394EE1"/>
    <w:rsid w:val="6669237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2018-10-19T07:58:00Z</dcterms:created>
  <dc:creator>王蔷</dc:creator>
  <cp:lastModifiedBy>王蔷</cp:lastModifiedBy>
  <dcterms:modified xsi:type="dcterms:W3CDTF">2018-10-19T07:59:36Z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