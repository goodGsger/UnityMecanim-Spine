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游戏架构之模块间通信(消息机制)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"http://gad.qq.com/user/index?id=2248441"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萧然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instrText xml:space="preserve"> HYPERLINK "http://gad.qq.com/article/detail/287237"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http://gad.qq.com/article/detail/287237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一、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lang w:val="en-US" w:eastAsia="zh-CN" w:bidi="ar"/>
        </w:rPr>
        <w:t>先谈一谈个人对游戏框架的一点理解，顾名思义，框架是一个项目的骨架，如同大树的主干，搭建框架，在此基础上再加入各个功能模块，构成有一个完整的项目。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4"/>
          <w:szCs w:val="24"/>
          <w:lang w:val="en-US" w:eastAsia="zh-CN" w:bidi="ar"/>
        </w:rPr>
        <w:t>如同一棵树有一个健壮的主干，再从主干上生长出一个一个的分支，最终长成一颗枝繁叶茂的大树。此外，框架会设定好模块的基本格式，更加有利于功能的模块化；框架还负责各个模块之间的交互，每个模块作为一个独立的个体，内部是独立运行的，如果模块间需要进行一些交互，则需要通过框架来实现，避免模块间直接通信，最终模块关系错综复杂，难以维护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4"/>
          <w:szCs w:val="24"/>
          <w:lang w:val="en-US" w:eastAsia="zh-CN" w:bidi="ar"/>
        </w:rPr>
        <w:t>二、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4"/>
          <w:szCs w:val="24"/>
          <w:lang w:val="en-US" w:eastAsia="zh-CN" w:bidi="ar"/>
        </w:rPr>
        <w:t>模块间的数据交互、信息传递是框架中比较重要的一部分，最近根据做过的几个项目和一些资料，编写了一套简单的模块间信息传递机制，在此之前也发过几篇关于模块封装的博文，组装到一起，应该也是可以用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关于消息机制(消息/广播/通知···有多个叫法，不过实现的功能都是类似的)，大概原理是：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 消息：由唯一消息ID、消息体组成（有的写法也会将消息ID分离出消息体，不包含在消息体内，这样方便消息转发都多个不同模块，但不便于管理）。消息ID，用int值表示，根据需求划分一定数量的ID给每个模块，模块内部单独管理；消息体：数据信息的载体，一般是一个子类，这样方便不同模块自定义数据格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要注意一点，跨模块消息，A模块需要B模块的数据，就需要注册B模块的消息，这样B在发送消息之后，只要注册过这条消息的模块，都会接收到消息，这也要求模块内定义ID后，不能随意变动ID，建议采用枚举表示，使用时将枚举转为Int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 建立消息中心，保存所有的消息及对应接收回调函数，各模块通过管理者将消息注册到消息中心，有对外的发消息接口，供各模块调用，当然同样要有注销接口。在收到消息之后执行对应的回调函数，将参数传递到注册过消息的多个具体模块，模块内部自行处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 各个模块管理者，在脚本运行开始，注册所需要的消息，在脚本待销毁的时候注销，提供一个消息接收回调，消息中心会将消息下发到回调，然后内部处理消息。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 关于消息中心保存记录消息，我用的字典Dictionary&lt;int，委托&gt;保存对应的ID和回调，利用委托的一个优点就是委托的“+=”和“-=”，比如有多个模块注册了同一个消息，可以将callback+=newCallback，这样来把所有的回调记录下来，在注销时减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但委托减法具有不可预测的结果，虽然改成Event事件可以避免程序报错，但结果与委托一样也会有这种问题，为了避免出现问题，在使用减法时，每次只减掉一个元素(即 a-= b，不要a-=(b+c)  )，就不会发生意外了，可以忽略代码里的警告了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官方文档解释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"http://www.jetbrains.com/help/resharper/2018.2/DelegateSubtraction.html"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Code Inspection: Delegate subtractions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http://www.jetbrains.com/help/resharper/2018.2/DelegateSubtraction.html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Demo代码如下，写的比较简单，实际项目需要再完善~~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//消息中心主要负责注册、注销消息，发送消息到对应模块的回调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delegate void CallbackDele(Msg 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//消息体 父类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Msg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int msgId ｛ get; protected set;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object sender ｛ get; protected set;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//消息中心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NotifyManager : MonoBehaviour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//单例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static NotifyManager instance;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static NotifyManager Instance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if (instance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GameObject newObj = new GameObject("NotifyCenter");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instance = newObj.AddComponent&lt;NotifyManager&gt;();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DontDestroyOnLoad(newObj);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instance;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//记录已注册消息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Dictionary&lt;int, CallbackDele&gt; callbackDic = new Dictionary&lt;int, CallbackDele&gt;();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//记录待处理事件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Queue&lt;Action&gt; todoCallback = new Queue&lt;Action&gt;();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//注册消息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bool Attach(CallbackDele callback, int[] msgIds)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(callback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for (int i = 0; i &lt; msgIds.Length;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Attach(callback, msgIds[i]);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bool Attach(CallbackDele callback, int msgId)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(callback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(!callbackDic.ContainsKey(msgId))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callbackDic.Add(msgId, callback);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callbackDic[msgId] += callback;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//注销消息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bool Detach(CallbackDele callback, int[] msgIds)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(callback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for (int i = 0; i &lt; msgIds.Length; i++)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Detach(callback, msgIds[i]);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bool Detach(CallbackDele callback, int msgId)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(!callbackDic.ContainsKey(msgId) || callback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//委托减法具有不可预测的结果:官方文档解释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//http://www.jetbrains.com/help/resharper/2018.2/DelegateSubtraction.html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//每次减掉一个委托，不会发生意外，可忽略该警告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callbackDic[msgId] -= callback;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(callbackDic[msgId]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callbackDic.Remove(msgId);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//通知/广播/分发消息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bool PostMsg(Msg msg 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(msg.msgId &gt; 0 &amp;&amp; callbackDic.ContainsKey(msg.msgId) &amp;&amp; null != callbackDic[msg.msgId])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//加入队列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lock (todoCallback)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todoCallback.Enqueue(() =&gt; callbackDic[msg.msgId](msg));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//刷新待处理消息事件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void 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(todoCallback.Count ==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lock (todoCallback)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while (todoCallback.Count &gt;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todoCallback.Dequeue()();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todoCallback.Clear();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4"/>
          <w:szCs w:val="24"/>
          <w:lang w:val="en-US" w:eastAsia="zh-CN" w:bidi="ar"/>
        </w:rPr>
        <w:t>//每个消息对应唯一ID，每个模块分配一定数量的ID，定义模块的起始ID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MsgIdSetting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const int mgrIdSpan = 100;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enum MgrId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//分模块划分消息ID，定义Id起点个长度，每个模块单独管理自己的Id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//0~~99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demo01MgrId = 0,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//100~~199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demo02MgrId = MsgIdSetting.mgrIdSpan * 1,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//200~~299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demo03MgrId = MsgIdSetting.mgrIdSpan * 2,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 ··· ···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//单例模板，每个模块管理者继承模板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//模块管理者单例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abstract class MgrSingle&lt;T&gt; : MonoBehaviour where T : MonoBehaviour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static T Instance ｛ get; protected set;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protected void Awake()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if(Instance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DestroyImmediate(Instance.gameObject);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Instance = this as 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OnAwake();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protected abstract void OnAwake();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//测试Demo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//模块管理者需要定义自己的消息体格式，消息ID，在指定的时机注册、注销所需消息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//任何脚本都可以发送消息，发送后会执行对应注册的callback回调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enum Demo01MsgId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//模块消息Id，获取起点Id，依次取值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dufaultId = MgrId.demo01MgrId,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creatRole = MgrId.demo02MgrId + 1,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deleteRole = MgrId.demo03MgrId + 2,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 ······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Demo01Msg : Msg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//模块自定义消息体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Demo01Msg(int newmsgId, string newname, bool newsexual, int newage, object newsender 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msgId = newmsgId;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name = newname;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sexual = newsexual;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age = newage;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sender = newsender;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string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bool sexual;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int 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Demo01Manager : MgrSingle&lt;Demo01Manager&gt;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//Awake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protected override void OnAwake()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NotifyManager.Instance.Attach(Callback, new int[] ｛ (int)Demo01MsgId.creatRole, (int)Demo01MsgId.deleteRole ｝);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void OnDestroy()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NotifyManager.Instance.Detach(Callback, new int[] ｛ (int)Demo01MsgId.creatRole, (int)Demo01MsgId.deleteRole ｝);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void Callback(Msg msg)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(msg == null || msg.msgId &lt;=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Debug.Log("Receive A Empty Msg");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switch(msg.msgId)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case (int)Demo01MsgId.creatRole: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Demo01Msg creatRoleMsg = msg as Demo01Msg;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Debug.Log("Creat Role: " + creatRoleMsg.name + "-" + creatRoleMsg.sexual + "-" + creatRoleMsg.age);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case (int)Demo01MsgId.deleteRole: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Demo01Msg deleteRoleMsg = msg as Demo01Msg;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Debug.Log("Delete Role: " + deleteRoleMsg.name + "-" + deleteRoleMsg.sexual + "-" + deleteRoleMsg.age);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default: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Debug.LogWarning("Receive A Msg Without Callback");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//······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void 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(Input.GetKeyDown(KeyCode.Space))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SendMsg();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void SendMsg()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Demo01Msg msg = new Demo01Msg((int)Demo01MsgId.creatRole, "XiaoMing", true, 18, this);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NotifyManager.Instance.PostMsg(msg);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System.Collections.Generic;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Demo02Manager : MgrSingle&lt;Demo02Manager&gt;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//Awake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protected override void OnAwake()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NotifyManager.Instance.Attach(Callback, (int)Demo01MsgId.creatRole);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void OnDestroy()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NotifyManager.Instance.Detach(Callback, (int)Demo01MsgId.creatRole);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void Callback(Msg msg)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(msg ==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Debug.Log("Receive A Empty Msg");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switch (msg.msgId)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case (int)Demo01MsgId.creatRole: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Demo01Msg creatRoleMsg = msg as Demo01Msg;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Debug.Log("Demo02 Receive Demo01 Msg: Creat Role");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default: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Debug.LogWarning("Receive A Msg Without Callback");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        //······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三、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以上只是一种比较常见的消息机制，在此基础上还可以进行改进、封装，因为涉及到之前的项目，这里不粘代码了，简单说一下设计思路吧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 消息分类：这一点与上面Demo一样，按模块对消息进行分类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 消息中心：每个模块的管理者作为一个消息中心，负责本模块消息的 注册、注销、处理。总消息中心，不处理具体消息，只负责不同模块间的消息流转。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要注册一条消息，模块先判断是否是本模块消息，是的话直接注册到本模块，若不是，则转发到上级的消息中心，消息中心再将消息识别下发到对应的模块，对应模块进行注册。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原本所有的消息都是在消息中心进行处理，现在在模块内部处理，消息中心只负责将消息下发到对应的模块即可。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比如说北京有一个快递中心，一天，在朝阳区的A要寄快递给海淀区的B，A找到朝阳区的快递员上门取件，快递员取件后将快递送到快递中心，再由快递中心识别快递物品，委派海淀区的快递员将快递配送给B。但第二天，朝阳区的A想要寄快递给同在朝阳区的C，同样朝阳区的快递员会上门取件，然后将快递送到快递中心，经识别后将快递委派给朝阳区的快递员，再配送给C。这样就显得比较繁琐了，快递中心的负荷也会非常大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快递中心感觉这样好心累，要进行改革，于是增大了快递员的权利，可以直接处理自己负责地区的快递，无需再经过快递中心。这样A在寄快递给C的时候，朝阳区的快递员从A取件之后，发现这是朝阳地区内的快递，是寄给C的，就可以直接配送给C，省时又省力。如果A再给B寄快递，朝阳区的快递员取件之后，识别快递是其他地区的，就直接将快递送到快递中心，快递中心收到之后，只需识别是海淀区的，无需关注收件人是谁，再将快递流转到海淀区的快递员，由该快递员配送到C手中。这样来，整个快递流程就完美了~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 记录消息及其回调：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网上搜到的大都是用委托或事件来记录消息的，前面也提到过，利用“+=”“-=”计算可以记录一条消息和多个回调。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也想过用每个消息用一个List来记录所有的回调，但明显这样是不可取的。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这里介绍另一种记录方式：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记录的不是具体某个回调函数，而是采用链表的方式记录回调函数所在的类。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3.1 写一个父类或接口，定义一个Callback函数，所有的模块管理者，都重写或实现该函数，用作消息的回调。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3.2 定义一个消息节点类(包含两个属性，本节点的回调脚本，下一个节点Next)，注册消息的第一个回调类后，其Next指向第二个回调类，依次类推，记录一个消息的所有回调类。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3.3 只需记录消息ID和第一个节点，获取第一个节点后依次获取节点的Next节点，知道Next节点为空，即遍历完所有节点。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3.4 在收到消息之后，遍历所有的节点，执行回调类的回调函数。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381500" cy="6981825"/>
            <wp:effectExtent l="0" t="0" r="0" b="9525"/>
            <wp:docPr id="2" name="图片 2" descr="游戏架构之模块间通信(消息机制)_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游戏架构之模块间通信(消息机制)_0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关于游戏架构，消息/通知机制只是其中的一部分，还有很多很多需要去学习去实践，希望以上的内容可以帮助到大家。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30605"/>
    <w:rsid w:val="262F6FE3"/>
    <w:rsid w:val="4A93060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2018-10-19T07:59:00Z</dcterms:created>
  <dc:creator>王蔷</dc:creator>
  <cp:lastModifiedBy>王蔷</cp:lastModifiedBy>
  <dcterms:modified xsi:type="dcterms:W3CDTF">2018-10-19T08:01:07Z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