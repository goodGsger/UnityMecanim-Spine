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gpu instancing animation代替骨骼动画的做法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作者：日音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"http://gad.qq.com/article/detail/287613"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http://gad.qq.com/article/detail/287613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早是在Unity推出gpuinstancing后，马上有人做了一个顶点动画代替骨骼动画的方案，当时自己也测试了一下，红米2一千人可以跑60帧，确实非常不错。后来发现UWA群里也有人在讨论这个东西的做法，当时M神说可以用烘焙骨骼的方式代替烘焙顶点，这样子烘焙出来的贴图大小只和骨骼数相关。而小米超神也说是通过烘焙顶点，不过为了减少烘焙文件的大小，使用了类似RGBM的方式存储数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我整合了主流的几种做法，做了一个插件。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首先展示结果：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98185" cy="3676650"/>
            <wp:effectExtent l="0" t="0" r="12065" b="0"/>
            <wp:docPr id="2" name="图片 1" descr="gpu instancing animation代替骨骼动画的做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pu instancing animation代替骨骼动画的做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场景中可见大概750个角色，batches只有7，去掉地面和天空盒，其实这么多人只有5个Batches.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贴图大小：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847975" cy="2962275"/>
            <wp:effectExtent l="0" t="0" r="9525" b="9525"/>
            <wp:docPr id="1" name="图片 2" descr="gpu instancing animation代替骨骼动画的做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gpu instancing animation代替骨骼动画的做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115帧的动画，4秒不到一点，128k，而且看到图中还有剩余，即使动画文件更大一些，依然可以用这张贴图放下。可能现在还看不出来它足够小，等后面和烘焙顶点的做法比较一下，就知道这样做的优势了。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让我们从头开始。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一切都必须是opengl 3.0以上。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unity自带的gpuinstancing可以很好的工作在静态物体上，例如草，树。但遗憾的是暂时还无法对骨骼动画使用这个特性。而我们游戏经常使用上百个小兵单位作战，如果可以让小兵使用这个特性，那么对于性能的提升无疑是很可观的。于是有人提出了将动画信息烘焙到贴图中，在shader里面根据贴图设置顶点位置，也就是我们的顶点动画。这样的话，模型就既可以像骨骼动画那样播放动作，又可以使用gpuinstancing合批了。做法也非常简单，可以参考：https://www.cnblogs.com/murongxiaopifu/p/7250772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本来这样就可以了，但实际使用过程中却发现了几个问题。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1.烘焙的贴图过大，因为为了存储浮点数，必须使用rgbahalf的格式，这个格式每个像素有64个字节，是真彩色的两倍。假设一个小兵有1000个顶点，那么1s的动作就需要1000*64,也就是64000个字节，而正常情况下，我们小兵在2000个顶点左右，动画在5s以上，那么每个动画贴图大概就在2M以上，甚至有可能是4M。而我们有60多个兵种，这样一算竟然有240M。虽然小米超神使用了RGMB来减少每个像素的大小，但那也高达120M的动画贴图了。而我们知道，原始的骨骼动画数据其实只有几百k左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2.无法计算光照，因为法线始终保持T-pos形态，在shader里面改变顶点位置的时候，无法重新计算法线。为了能够使用正常的光照计算，必须将法线也一起烘焙。幸运的是法线都是单位向量，可以采用rgba存储，但也需要大概1M左右的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3.没有动画之间的blend，为了实现blend，必须对两个动作的贴图进行采样，然后lerp。这样会导致shader里放两张4M的贴图，对手游来说还是不小的开销。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综上所述，我最终还是采纳了M神的建议，使用了烘焙骨骼信息的方案。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来看看原理，烘焙顶点很好理解，就是把位置的值存到贴图中。那么如何烘焙骨骼信息，然后得到顶点位置呢？首先我们要理解骨骼动画的原理，这里引用UWA博客里面的一段话：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17795" cy="2179955"/>
            <wp:effectExtent l="0" t="0" r="1905" b="10795"/>
            <wp:docPr id="3" name="图片 3" descr="gpu instancing animation代替骨骼动画的做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pu instancing animation代替骨骼动画的做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当然上面的描述很简单，如果想要了解更加详细的推倒过程，可以看Milo大神的书《游戏引擎架构xxx》里面的蒙皮的数学这一章。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总之，结论就是从当前骨骼的bindpos一直左乘到根骨骼。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代码也非常简单：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for (int j = 0; j &lt; bones.Length; j++)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GPUSkinningBone currentBone = bones[j];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Matrix4x4 lastMat = currentBone.bindpose;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while (true)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if (currentBone.parentBoneIndex == -1)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Matrix4x4 mat = Matrix4x4.TRS(currentBone.transform.localPosition, currentBone.transform.localRotation, currentBone.transform.localScale);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if(rootBone.transform != go.transform)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    mat = Matrix4x4.TRS(Vector3.zero, Quaternion.identity, go.transform.localScale) * mat;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lastMat = mat * lastMat;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Matrix4x4 mat = Matrix4x4.TRS(currentBone.transform.localPosition, currentBone.transform.localRotation, currentBone.transform.localScale);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lastMat = mat * lastMat;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    currentBone = bones[currentBone.parentBoneIndex];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animMap.SetPixel(j * 3, k + 1, new Color(lastMat.m00, lastMat.m01, lastMat.m02, lastMat.m03));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animMap.SetPixel(j * 3 + 1, k + 1, new Color(lastMat.m10, lastMat.m11, lastMat.m12, lastMat.m13));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animMap.SetPixel(j * 3 + 2, k + 1, new Color(lastMat.m20, lastMat.m21, lastMat.m22, lastMat.m23));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if (k == startFrame)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3, k, new Color(lastMat.m00, lastMat.m01, lastMat.m02, lastMat.m03));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 + 1, k, new Color(lastMat.m10, lastMat.m11, lastMat.m12, lastMat.m13));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 + 2, k, new Color(lastMat.m20, lastMat.m21, lastMat.m22, lastMat.m23));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else if(k == curClipFrame1 + startFrame - 3)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3, k + 2, new Color(lastMat.m00, lastMat.m01, lastMat.m02, lastMat.m03));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 + 1, k + 2, new Color(lastMat.m10, lastMat.m11, lastMat.m12, lastMat.m13));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animMap.SetPixel(j * 3 + 2, k + 2, new Color(lastMat.m20, lastMat.m21, lastMat.m22, lastMat.m23));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重要的部分就是生成矩阵的那里。这里有几个注意点，一个是根骨骼可能有多个，那么你只需要将他们共同的父亲放到根节点，把这个其实没有骨骼的节点处理成默认矩阵的情况就可以。第二个是因为贴图采样有可能采样到边缘，为了防止精确度不够引起动画抖动，我前后各多增加了一帧，防止抖动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然后是shader部分：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v2f vert(appdata v)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UNITY_SETUP_INSTANCE_ID(v);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start = UNITY_ACCESS_INSTANCED_PROP(Props, _AnimStart);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end = UNITY_ACCESS_INSTANCED_PROP(Props, _AnimEnd);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off = UNITY_ACCESS_INSTANCED_PROP(Props, _AnimOff);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speed = UNITY_ACCESS_INSTANCED_PROP(Props, _Speed);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_AnimLen = (end - start);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f = (off + _Time.y * speed) / _AnimLen;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 = fmod(f, 1.0);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animMap_x1 = (v.uv2.x * 3 + 0.5) * _AnimMap_TexelSize.x;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animMap_x2 = (v.uv2.x * 3 + 1.5) * _AnimMap_TexelSize.x;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animMap_x3 = (v.uv2.x * 3 + 2.5) * _AnimMap_TexelSize.x;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animMap_y = (f * _AnimLen + start) / _AnimAll;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 row0 = tex2Dlod(_AnimMap, float4(animMap_x1, animMap_y, 0, 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 row1 = tex2Dlod(_AnimMap, float4(animMap_x2, animMap_y, 0, 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 row2 = tex2Dlod(_AnimMap, float4(animMap_x3, animMap_y, 0, 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 row3 = float4(0, 0, 0, 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float4x4 mat = float4x4(row0, row1, row2, row3);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float4 pos = mul(mat, v.vertex);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float3 normal = mul(mat, float4(v.normal, 0)).xyz;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v2f 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UNITY_TRANSFER_INSTANCE_ID(v, o);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o.uv = TRANSFORM_TEX(v.uv, _MainTex);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o.vertex = UnityObjectToClipPos(pos);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o.color = float4(0, 0, 0, 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o.worldNormal = UnityObjectToWorldNormal(normal);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float3 normalDir = normalize(mul(float4(normal, 0.0), unity_WorldToObject).xyz);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 frezz = UNITY_ACCESS_INSTANCED_PROP(Props, _Frezz);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float3 normalWorld = o.worldNormal;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fixed dotProduct = dot(normalWorld, fixed3(0, 1, 0)) / 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dotProduct = max(0, dotProduct);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o.color = dotProduct.xxxx * frezz;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return 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主要就是顶点着色器部分，我们把4x4的骨骼旋转偏移矩阵存在贴图里，因为最后一行是flaot4(0,0,0,1)，为了节省空间，我们只存了3x4大小的矩阵，最后一行在shader里补上。然后直接将矩阵和顶点相乘，就可以得到蒙皮后的顶点位置。而且我们看到，法线也可以这么处理，就可以得到蒙皮后正确的法线。这里还有一个我没有做的功能，就是骨骼权重，其实我将骨骼权重存进了顶点的uv2中，uv2.xy是第一根骨骼的索引和权重，uv2.zw是第二根骨骼的索引和权重，理论上需要将两个骨骼结算的结果加权平均一下，但因为我测试发现精度够了，就少采样一次，节省点消耗。如果有需要，可以自己加上这个加权平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还有一个未来需要做的，就是动画之间的blend，需要额外增加一个变量控制blend的程度，对两个时刻的动作分别采样计算，然后lerp一下就可以了。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看看用贴图存储骨骼需要的大小，假设一个小兵有25个骨骼，那么一个骨骼需要4x3个浮点数，也就是3个像素，那么需要75个像素，一个1s的动画，也只需要75*64,大概4800字节而已。而且重要的是我们不受到顶点数的限制，而一个小兵的骨骼正常情况下就是30以内，我们得到了一个可控的合理的结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最后献上商店地址：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https://www.assetstore.unity3d.com/en/?stay#!/content/130516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---------------------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629D0"/>
    <w:rsid w:val="475B67C0"/>
    <w:rsid w:val="68B629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2018-10-19T07:08:00Z</dcterms:created>
  <dc:creator>王蔷</dc:creator>
  <cp:lastModifiedBy>王蔷</cp:lastModifiedBy>
  <dcterms:modified xsi:type="dcterms:W3CDTF">2018-10-19T07:09:13Z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