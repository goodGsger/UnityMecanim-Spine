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从零开始学基于ARKit的Unity3d游戏开发系列2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"http://gad.qq.com/user/index?id=2026136"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eseedo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"http://gad.qq.com/article/detail/38727"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http://gad.qq.com/article/detail/38727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在上一部分的学习中，我们重点是做了一些前期准备工作，从这一课开始，我们将开始学习如何使用Unity开发基于ARKit的移动游戏。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创建新项目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打开Unity，点击右上角的New以创建新的项目。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72100" cy="3000375"/>
            <wp:effectExtent l="0" t="0" r="0" b="9525"/>
            <wp:docPr id="15" name="图片 1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然后在如图中所示的方框处填上项目名称(Project name),这里填的是ZoombieShooter，在红色箭头所示的地方选择项目存放的文件路径（Location），最后点击Create project按钮即可。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05425" cy="2962275"/>
            <wp:effectExtent l="0" t="0" r="9525" b="9525"/>
            <wp:docPr id="16" name="图片 2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创建完项目后Unity会自动打开编辑器，如下图所示。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105400" cy="3324225"/>
            <wp:effectExtent l="0" t="0" r="0" b="9525"/>
            <wp:docPr id="17" name="图片 3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接下来让我们导入ARKit的Unity3d插件。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点击Asset Store选项卡，然后在Search搜索栏中搜索ARKit，如下图所示。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905375" cy="3095625"/>
            <wp:effectExtent l="0" t="0" r="9525" b="9525"/>
            <wp:docPr id="18" name="图片 4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点击Unity ARKit Plugin进入详情页，然后下载并导入该插件。如果看到类似下图的提示，直接点击导入即可。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657600"/>
            <wp:effectExtent l="0" t="0" r="0" b="0"/>
            <wp:docPr id="13" name="图片 5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048375" cy="1676400"/>
            <wp:effectExtent l="0" t="0" r="9525" b="0"/>
            <wp:docPr id="2" name="图片 6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导入成功后，可以在Project视图中看到插件的相关内容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在Examples目录中可以看到其中提供了多个示例项目，我们目前只需要用到UnityARKitScene，双击并打开该场景，如下图所示。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048375" cy="3810000"/>
            <wp:effectExtent l="0" t="0" r="9525" b="0"/>
            <wp:docPr id="11" name="图片 7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让我们把目光的焦点切换到Hierarchy视图中的游戏对象上: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90875" cy="3048000"/>
            <wp:effectExtent l="0" t="0" r="9525" b="0"/>
            <wp:docPr id="3" name="图片 8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其中Directiona llight的作用比较直接，也即模仿日常生活中的太阳光，可以让场景中的物体投射出阴影。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接下来是RandomCube，这个游戏对象并没有特别重要的作用，主要用来判断朝向。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接下来是比较重要的两个游戏对象，CameraParent和ARCameraManager，用来生成AR的效果。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HitCubeParent这个游戏对象也很重要，通常我们会把最主要的AR游戏对象放在这里。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857875" cy="4133850"/>
            <wp:effectExtent l="0" t="0" r="9525" b="0"/>
            <wp:docPr id="8" name="图片 9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然后是GeneratePlanes，用来生成示例场景中用来表示地面的蓝色方框。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而PointCloudParticleExample则是用来生成示例场景中的点云。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接下来让我们在设备上实际体验一下。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首先让我们从Hierarchy视图中删除ARKitControl，因为暂时不需要用到它。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使用Files-Save Scenes保存当前场景，然后从菜单中选择File -Build Settings，进入项目编译设置。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在上方的Scens In Build中勾选UnityARKitScene这个场景，然后在下方的Platform中选择iOS，然后点击Switch Platform切换平台设置。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6048375"/>
            <wp:effectExtent l="0" t="0" r="0" b="9525"/>
            <wp:docPr id="5" name="图片 10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等待操作完成后点击Player Settings，并进行以下项目的设置：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首先要设置Company Name和Product Name，在这里输入自己的工作室名称和产品名称即可，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5943600"/>
            <wp:effectExtent l="0" t="0" r="0" b="0"/>
            <wp:docPr id="9" name="图片 11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接着要设置产品的Bundle Identifier(标识符），以及Camera Usage Description（摄像机使用描述）。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71850" cy="5943600"/>
            <wp:effectExtent l="0" t="0" r="0" b="0"/>
            <wp:docPr id="6" name="图片 12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需要注意的是Camera Usage Description可以使用默认的描述，也可以更改为自己希望显示的描述。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全部设置完成后，点击Build And Run按钮，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67200" cy="4762500"/>
            <wp:effectExtent l="0" t="0" r="0" b="0"/>
            <wp:docPr id="14" name="图片 13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在弹出的对话框中输入产品名称，然后点击Save即可。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2543175"/>
            <wp:effectExtent l="0" t="0" r="0" b="9525"/>
            <wp:docPr id="1" name="图片 14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编译完成后会自动打开Xcode,这个时候会看到红色的错误提示，然后要设置Team信息，如下图所示。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4133850"/>
            <wp:effectExtent l="0" t="0" r="0" b="0"/>
            <wp:docPr id="7" name="图片 15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需要注意的是，如果在Team设置处找不到相关的信息，那么需要添加自己的苹果开发者账号。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然后选择自己的苹果设备，点击工具栏上的编译运行按钮即可。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533400"/>
            <wp:effectExtent l="0" t="0" r="0" b="0"/>
            <wp:docPr id="12" name="图片 16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好了，本课的内容就到处结束，在下一节的内容中，我们将学习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如何在示例场景的基础之上创建我们自己的游戏。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43275" cy="5943600"/>
            <wp:effectExtent l="0" t="0" r="9525" b="0"/>
            <wp:docPr id="4" name="图片 17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43275" cy="5943600"/>
            <wp:effectExtent l="0" t="0" r="9525" b="0"/>
            <wp:docPr id="10" name="图片 18" descr="从零开始学基于ARKit的Unity3d游戏开发系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从零开始学基于ARKit的Unity3d游戏开发系列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E0B68"/>
    <w:rsid w:val="3E5E0B68"/>
    <w:rsid w:val="6C727C5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2018-10-24T11:24:00Z</dcterms:created>
  <dc:creator>王蔷</dc:creator>
  <cp:lastModifiedBy>王蔷</cp:lastModifiedBy>
  <dcterms:modified xsi:type="dcterms:W3CDTF">2018-10-24T11:25:27Z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