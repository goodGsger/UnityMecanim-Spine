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小程序iOS客户端框架——控件事件逻辑框架与控件原生化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"http://gad.qq.com/user/index?id=386"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eldwinwang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instrText xml:space="preserve"> HYPERLINK "http://gad.qq.com/article/detail/43666"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http://gad.qq.com/article/detail/43666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F95EB"/>
          <w:spacing w:val="0"/>
          <w:kern w:val="0"/>
          <w:sz w:val="24"/>
          <w:szCs w:val="24"/>
          <w:lang w:val="en-US" w:eastAsia="zh-CN" w:bidi="ar"/>
        </w:rPr>
        <w:t>导语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5F4F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小程序自发布以来，为开发者和用户提供了一种轻量级的App。作为一种不需要下载安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装即可使用的应用，它实现了应用“触手可及”的梦想，用户扫一扫或者搜一下即可打开应用。小程序也体现了“用完即走”的理念，用户不用关心是否安装太多应用的问题。 微信客户端为小程序的运行提供了框架支持，如service运行环境、页面缓存机制以及控件原生化支持等，本文将对这些部分实现原理做一一介绍。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284" w:right="0" w:hanging="294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内容概要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微信小程序采用了传统的移动端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浏览器作为页面运行环境，但是与传统的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B/S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结构的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应用不同，小程序为用户提供了普通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页面无法达到、近似原生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的控件体验，同时也向开发者提供了功能丰富的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。本文将从小程序运行运行环境及框架开始，详细介绍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iOS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微信客户端对小程序控件层的框架支撑：用户的开发代码如何与用户界面交互、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的功能分类和设计，另外会简单介绍小程序的页面缓存机制。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另外，对于某些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无法实现，或实现性能较差的控件，微信小程序采用了“控件原生化”方式，将客户端实现的原生控件提供给开发者使用，本文将对原生控件的设计和体验优化做详细的介绍。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284" w:right="0" w:hanging="294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小程序运行环境及框架简介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为了对小程序的运行机制展开讨论，我们将从一个简单的小程序按钮开始，对小程序的事件处理流程作一个简单的了解。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在不同操作系统平台做应用开发时，通常开发工具都会以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XML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语言来描述应用的界面布局，如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iOS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采用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storyboard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文件，安卓使用了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文件。在小程序中， 自定义了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wxml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文件来描述界面布局。以下是一个简单的界面文件示例，展示一个普通的按钮，并绑定了点击事件：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709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4352925" cy="647700"/>
            <wp:effectExtent l="0" t="0" r="9525" b="0"/>
            <wp:docPr id="5" name="图片 1" descr="小程序iOS客户端框架——控件事件逻辑框架与控件原生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小程序iOS客户端框架——控件事件逻辑框架与控件原生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1. 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只有一个按钮的小程序界面布局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709" w:right="0" w:firstLine="425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一个小程序界面除了必须的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wxml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来描述界面布局外，还可以提供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wxss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文件作为样式描述（可选）。另外，还需要编写这个页面对应的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文件，开发者的开发代码逻辑都在这个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文件中完成，在该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中处理用户事件、控制对应的界面的变化等等。下面是对图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的界面逻辑进行处理的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文件示例，脚本响应按钮的点击事件，并输出日志信息：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709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4362450" cy="1152525"/>
            <wp:effectExtent l="0" t="0" r="0" b="9525"/>
            <wp:docPr id="4" name="图片 2" descr="小程序iOS客户端框架——控件事件逻辑框架与控件原生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小程序iOS客户端框架——控件事件逻辑框架与控件原生化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2. 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脚本中响应处理按钮事件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709" w:right="0" w:firstLine="425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微信客户端通过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以及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JavaScriptCore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提供了小程序的运行环境。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负责对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wxml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wxss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进行解析执行，并渲染展示；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JavaScriptCore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提供了开发者所写的逻辑代码（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JavasScript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）的运行环境，该运行环境我们称之为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中的代码与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中的代码完全隔离，如图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所示。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4057650" cy="2295525"/>
            <wp:effectExtent l="0" t="0" r="0" b="9525"/>
            <wp:docPr id="6" name="图片 3" descr="小程序iOS客户端框架——控件事件逻辑框架与控件原生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小程序iOS客户端框架——控件事件逻辑框架与控件原生化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-5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3. 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小程序运行环境框架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709" w:right="0" w:firstLine="425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上图中，绿色部分为客户端提供的支持框架，白色部分为前端逻辑。如图所示，一个小程序就对应了一个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，客户端通过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JavaScriptCore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为开发者的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代码提供了运行环境；一个小程序可能有一个或多个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作为向用户展示内容的交互界面，客户端由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提供了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解析和渲染支持；页面与页面之间的通信通过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环境中转。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用户点击页面中的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控件后，点击流消息数据在微信客户端的流转时序如图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3752850" cy="1819275"/>
            <wp:effectExtent l="0" t="0" r="0" b="9525"/>
            <wp:docPr id="1" name="图片 4" descr="小程序iOS客户端框架——控件事件逻辑框架与控件原生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小程序iOS客户端框架——控件事件逻辑框架与控件原生化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4. 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小程序按钮点击事件时序图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当前端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 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监听到用户的按钮点击行为后，通过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WebKit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提供的消息传递机制（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PostMessage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）将点击事件发送给微信客户端当前页面的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再将该点击事件交由当前小程序的客户端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Native 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环境，通过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Native JSCore(JavaScriptCore)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，回调执行到前端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 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代码中的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onClick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监听函数。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下面依旧以按钮为例，通过伪代码实现来理解上述过程：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、开发者在界面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wxml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中为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绑定监听函数：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4533900" cy="295275"/>
            <wp:effectExtent l="0" t="0" r="0" b="9525"/>
            <wp:docPr id="9" name="图片 5" descr="小程序iOS客户端框架——控件事件逻辑框架与控件原生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小程序iOS客户端框架——控件事件逻辑框架与控件原生化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JSSDK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onClick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事件发送到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533900" cy="695325"/>
            <wp:effectExtent l="0" t="0" r="0" b="9525"/>
            <wp:docPr id="7" name="图片 6" descr="小程序iOS客户端框架——控件事件逻辑框架与控件原生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小程序iOS客户端框架——控件事件逻辑框架与控件原生化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中监听并执行绑定函数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648200" cy="1295400"/>
            <wp:effectExtent l="0" t="0" r="0" b="0"/>
            <wp:docPr id="2" name="图片 7" descr="小程序iOS客户端框架——控件事件逻辑框架与控件原生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小程序iOS客户端框架——控件事件逻辑框架与控件原生化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上述流程中使用到的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WeixinJSBridge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对象承担了发送和监听事件消息的任务，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publish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函数负责发送消息到客户端，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subsribe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负责接收客户端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publish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的消息。将在下一节做详细的介绍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284" w:right="0" w:hanging="294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3.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数据传输框架与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WeixinJSBridge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的实现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在普通的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页面开发模式下，每一个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页面是一个相对独立的运行环境，如果页面与页面之间有数据交互的需求，可以选择的通信方式较为单一，如采用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cookie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localstorage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，甚至通过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query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参数来进行数据传递。如前所述：一个小程序由多个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构成，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的常规开发结构远远达不到小程序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开发的数据传输需求，也不符合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开发的习惯。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鉴于上述原因，微信客户端为每个小程序提供了独立的运行环境（小程序内部称为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），该运行环境保持与小程序一致的生命周期，提供了该小程序运行中全部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的逻辑支撑能力：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851" w:right="0" w:hanging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A.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控件上用户交互事件的能力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851" w:right="0" w:hanging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B.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为开发者提供相对隔离的逻辑开发环境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851" w:right="0" w:hanging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C.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提供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之间的数据通信能力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851" w:right="0" w:hanging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D.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监控小程序以及每个页面（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）的生命周期，以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事件的方式通知到开发者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上一节通过对按钮点击事件的处理，介绍了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能力的实现；对于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能力，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iOS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客户端采用了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JavaScriptCore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库作为小程序用户代码的运行环境，保证了运行环境的隔离；同时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JavaScriptCore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也提供了小程序能正常运行的核心功能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：即前端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JavaScript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脚本与客户端之间的数据通信能力的支持，该能力主要通过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WeixinJSBridge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对象来实现，下面就对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WeixinJSBridge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的设计做详细介绍。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为了满足小程序的通信需求，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WeixinJSBridge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需支持如下基本的通信接口：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993" w:right="0" w:hanging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l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JavaScript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调用微信客户端（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Objective 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）中的函数；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993" w:right="0" w:hanging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l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微信客户端（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Objective 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）执行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JavaScript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脚本的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为了前端开发方便，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WeixinJSBridge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提供了同一套代码，同时对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进行了能力支持。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426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WeixinJSBridge.publish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端，通过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webkit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提供的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postMessage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来将网页数据传输到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Objective 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监听函数，客户端直接透传到小程序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；在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端调用执行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Objective 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将数据传输到客户端，客户端再将数据透传到当前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426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WeixinJSBridge.subscribe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注册监听函数，监听客户端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Objective 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代码的函数调用。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端监听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publish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调用；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端则监听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publish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调用。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426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WeixinJSBridge.invoke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传输逻辑与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publish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函数相同，不过该函数用来提供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JSAPI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的调用，函数调用到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Objective 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后，微信客户端将执行对应的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JSAPI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426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WeixinJSBridge.on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监听客户端主动抛出来的系统事件，比如小程序启动事件，页面切换事件，以及小程序切换后台事件。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客户端通过提供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WeixinJSBridge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对象，开发者就可以通过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publish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subscribe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实现在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中通过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代码与小程序的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通信；通过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invoke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调用微信客户端的原生能力；并通过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接口监听微信传递过来的通知事件。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284" w:right="0" w:hanging="294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4.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页面预加载与缓存机制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在小程序中，为了提高页面运行速度，达到类原生体验，提供了页面预加载机制，开发者提交代码后，开发工具后台编译代码包时，会预生成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page-frame.html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（包含一些描述页面结构的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JavaScript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代码和所有页面通用样式的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CSS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代码）：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、当小程序任务创建时，创建首页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后，通过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提供的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loadHTMLString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接口，加载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page-frame.html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，页面特有的逻辑通过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evaluateJavaScript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执行插入到当前页面；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、首页加载成功后，小程序会在后台预加载新的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，并通过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loadHTMLString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加载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page-frame.html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；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、当需要跳转页面时，取缓存中的预加载页，并执行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evaluateJavaScript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执行页面特有的逻辑，同时需要补充缓存预加载页，为下一次跳转准备；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这种预加载机制极大减少了小程序页面跳转执行耗时，提高了用户的点击体验。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284" w:right="0" w:hanging="294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5.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两种类型的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的设计与执行流程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小程序的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分为两类：“组件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”和“开发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”。组件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并不直接暴露给开发者，开发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是直接提供给开发者调用的功能性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。开发者在开发过程中可以见到的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只有开发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；对于组件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，前端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SDK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会封装成组件提供给开发者使用，所以当开发者的页面中使用到了某个组件，并且这个组件使用到了客户端的某些原生功能，那么这个组件在初始化或运行过程中就会调用组件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展示的是两类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调用时，从前端调用到进入到微信客户端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Objective 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代码时，所经过的依赖模块，其中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WeixinJSBridge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在上一节已经做了详细的介绍，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 SDK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 SDK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分别是前端对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WeixinJSBridge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的进一步功能性封装。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3028950" cy="2638425"/>
            <wp:effectExtent l="0" t="0" r="0" b="9525"/>
            <wp:docPr id="8" name="图片 8" descr="小程序iOS客户端框架——控件事件逻辑框架与控件原生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小程序iOS客户端框架——控件事件逻辑框架与控件原生化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5. 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小程序组件相关模块依赖关系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284" w:right="0" w:hanging="294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6.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原生控件的创建与交互机制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小程序内部提供了部分非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实现的原生控件。原生控件可以提供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控件无法实现的一些功能， 原生控件的用户体验感受上也会更加流畅，另外，使用原生控件减少了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Objective 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代码与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通信的流程，降低了通信开销。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以画布为例，前端提供了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wx-canvas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控件给开发者，当开发者在页面中设置一个画布标签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&lt;canvas canvas-id="xxx" &gt;&lt;/canvas&gt;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，并调用绘制接口时，前端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SDK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将会有如下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JSAPI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的调用流程：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708" w:right="0" w:firstLine="48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4438650" cy="1085850"/>
            <wp:effectExtent l="0" t="0" r="0" b="0"/>
            <wp:docPr id="3" name="图片 9" descr="小程序iOS客户端框架——控件事件逻辑框架与控件原生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小程序iOS客户端框架——控件事件逻辑框架与控件原生化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1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1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6. 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画布控件原生化创建逻辑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566" w:right="0" w:firstLine="1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如上图所示，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wx-canvas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控件初始化时，将会通过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 SDK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的封装调用，执行客户端提供的“组件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”：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insertCanvas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接口以及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updateCanvas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接口（可选），绘制时通过调用客户端的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drawCanvas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接口，将绘制命令传递给客户端，客户端解析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drawCanvas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接口所带的参数，获取绘制命令集，并使用了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Quarz2D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来进行图形绘制。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insertCanvas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通知客户端，在当前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上插入一个画布控件，客户端根据传入的位置和宽高参数来决定插入控件的位置和大小；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当开发者改变了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wx-canvas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控件的位置大小时，通过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updateCanvas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接口通知客户端，客户端对原生控件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frame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位置大小属性做对应的修改；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页面离开时，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removeCanvas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接口的调用将画布控件从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上移除。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除了画布以外，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Video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组件对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AVPlayer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进行了封装，利用系统组件功能提供了边下边播的功能，并定制了原生化全屏等更加友好的用户操作界面；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Map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组件对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QQ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地图组件的封装将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QQ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地图的丰富功能引入到小程序，让开发者具有更广阔的开发想象空间；输入控件分别引入了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iOS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原生的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UITexField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UITextView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，提供了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输入框无法满足的定制化输入键盘等功能。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为了提供更加灵活可控的控件功能，小程序还对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Toast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Alert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Picker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ActionSheet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等控件做了原生化。这些组件是采用“开发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”的方式提供给开发者。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284" w:right="0" w:hanging="294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7.    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原生控件插入到网页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DOM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节点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控件原生化带来了更加流畅的原生化体验和更加丰富的控件功能，但是同时也带来了新的难题。如前所述，原生控件是插入到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控件上（实际实现时是插入到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下的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WKScrollView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下），如图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，网页元素总是绘制在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WKContentView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控件上——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WKContentView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负责绘制网页中的全部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元素，视频控件插入后将覆盖网页中的所有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元素：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4200525" cy="1790700"/>
            <wp:effectExtent l="0" t="0" r="9525" b="0"/>
            <wp:docPr id="13" name="图片 10" descr="小程序iOS客户端框架——控件事件逻辑框架与控件原生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小程序iOS客户端框架——控件事件逻辑框架与控件原生化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7. 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原生控件插入到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后将覆盖控件树中的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节点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如上图，插入的原生控件必然总是盖住网页（节点树中越靠下的节点，显示层级越高），这样就会导致：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785" w:right="0" w:hanging="36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如果开发者期望在原生控件上覆盖一些自定义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元素，将无法被支持到。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785" w:right="0" w:hanging="36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所有的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弹出元素都会被原生控件遮挡，比如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alert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对话框。这一问题可以通过将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的弹出组件都原生化得以解决，如上节提到的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Toast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Alert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Picker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ActionSheet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的原生化；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785" w:right="0" w:hanging="36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如果开发者在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滚动条中插入原生控件作为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的子节点，预期原生控件应该随着父节点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滚动条的滚动而移动，并且超出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区域的内容应该被裁掉，但是由于原生控件是直接插入到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下，与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之间没有关联，所以不会跟随移动也不会被裁减，在表现上会出现与开发者预期不一致的情况，影响用户体验。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为了解决这一问题，客户端尝试对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解析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元素的原理进行分析，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在进行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解析时，会根据页面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元素在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控件下生成对应的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iOS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原生控件，通过分析，普通情况下生成的原生控件与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节点无对应关系，但是在某些特殊情况下，一些特殊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元素会在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的对应位置生成位置、大小完全一致的原生控件，如包含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overflow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属性的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标签，如下图所示：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2790825" cy="1466850"/>
            <wp:effectExtent l="0" t="0" r="9525" b="0"/>
            <wp:docPr id="11" name="图片 11" descr="小程序iOS客户端框架——控件事件逻辑框架与控件原生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小程序iOS客户端框架——控件事件逻辑框架与控件原生化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2124075" cy="1628775"/>
            <wp:effectExtent l="0" t="0" r="9525" b="9525"/>
            <wp:docPr id="12" name="图片 12" descr="小程序iOS客户端框架——控件事件逻辑框架与控件原生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小程序iOS客户端框架——控件事件逻辑框架与控件原生化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1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6. 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解析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在客户端生成对应的原生控件示例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如上图所示，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将在解析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时将该标签位置生成一个对应的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UIScrollView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控件。利用这个属性，我们可以在开发者期望插入原生控件的位置，预生成一个包含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overflow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标签的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节点，然后在插入原生控件时，将原生控件插入到该标签对应的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UIScrollView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上，就可以做到“原生控件不遮挡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元素”。例如将一个视频播放器插入到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节点以后，节点树如下：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3238500" cy="2343150"/>
            <wp:effectExtent l="0" t="0" r="0" b="0"/>
            <wp:docPr id="10" name="图片 13" descr="小程序iOS客户端框架——控件事件逻辑框架与控件原生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小程序iOS客户端框架——控件事件逻辑框架与控件原生化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1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1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9. 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将视频控件插入到网页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节点后的节点树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客户端采用的“原生控件插入到网页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节点”方案，具体实现原理如下：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785" w:right="0" w:hanging="36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a、WEB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端预先在需要插入原生控件的预留位置插入一个具有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overflow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属性的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标签，并通过“组件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insertContainer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通知客户端该滚动条的位置、大小；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785" w:right="0" w:hanging="36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b、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客户端根据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insertContainer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传入的位置和大小，在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下遍历找到这个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标签对应的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UIScrollView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（大小位置均一致），保存其对象指针，并分配一个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返回给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端；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785" w:right="0" w:hanging="36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c、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端插入原生控件时，通过接口传入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通知客户端：该原生控件属于哪个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滚动条，客户端找到该滚动条对应的原生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UIScrollView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，并将控件插入到该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UIScrollView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下；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785" w:right="0" w:hanging="36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当页面的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元素发生变化时，需要通过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updateContainer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告诉客户端调整指定的原生控件的大小，客户端根据参数调整原生控件的大小（位置不需要调整，因为总是在相对于父控件的原点位置）。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144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插入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DOM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节点后原生控件事件处理。由于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会接管用户的所有操作事件，因此按照上述方案插入后，原生控件是无法响应用户事件的。因此需要对事件做特殊处理：通过重载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WKWebView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hitTest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方法，在该方法的处理逻辑中优先处理网页上的事件，如果网页未处理，再传递给原生控件。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284" w:right="0" w:hanging="294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  <w:t>8.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总结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5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微信客户端为小程序提供了整套运行环境：包括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脚本的运行时支持、小程序任务管理、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脚本与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之间的通信桥接机制，以及对复杂控件进行了原生化。从而为开发者及用户提供了良好的小程序体验。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3460E"/>
    <w:rsid w:val="62F61FE1"/>
    <w:rsid w:val="66D3460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2018-10-24T07:40:00Z</dcterms:created>
  <dc:creator>王蔷</dc:creator>
  <cp:lastModifiedBy>王蔷</cp:lastModifiedBy>
  <dcterms:modified xsi:type="dcterms:W3CDTF">2018-10-24T07:41:37Z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