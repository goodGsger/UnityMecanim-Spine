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  <w:t>LOL天梯匹配系统的其实可以这样实现（技术讲解）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/>
          <w:lang w:eastAsia="zh-CN"/>
        </w:rPr>
        <w:t>作者：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"http://gad.qq.com/user/index?id=2257559" </w:instrTex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8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t>Matchvs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  <w:t>链接：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  <w:instrText xml:space="preserve"> HYPERLINK "http://gad.qq.com/article/detail/48318"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  <w:fldChar w:fldCharType="separate"/>
      </w:r>
      <w:r>
        <w:rPr>
          <w:rStyle w:val="8"/>
          <w:rFonts w:hint="eastAsia" w:ascii="Arial" w:hAnsi="Arial" w:eastAsia="宋体" w:cs="Arial"/>
          <w:b w:val="0"/>
          <w:i w:val="0"/>
          <w:caps w:val="0"/>
          <w:spacing w:val="0"/>
          <w:sz w:val="21"/>
          <w:szCs w:val="21"/>
          <w:lang w:eastAsia="zh-CN"/>
        </w:rPr>
        <w:t>http://gad.qq.com/article/detail/48318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  <w:t>天梯匹配系统对于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  <w:t>玩过LOL类游戏的玩家应该并不陌生，这是一套将玩家的实力 量化 , 并进行实时分配组队游戏与结算的系统.旨在将单局游戏的胜率控制在50%左右. 避免出现虐菜,被暴虐,单边木桶短板效应, 实力悬殊的局面 . 以提供更好的游戏体验.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076825" cy="2857500"/>
            <wp:effectExtent l="0" t="0" r="9525" b="0"/>
            <wp:docPr id="3" name="图片 1" descr="LOL天梯匹配系统的其实可以这样实现（技术讲解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LOL天梯匹配系统的其实可以这样实现（技术讲解）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带着如上所说的目的 . 我们从技术角度聊聊这套系统该如何实现 .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系统设计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首先说量化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量化本质上是一个利用数学公式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4E5980"/>
          <w:spacing w:val="0"/>
          <w:sz w:val="24"/>
          <w:szCs w:val="24"/>
          <w:bdr w:val="none" w:color="auto" w:sz="0" w:space="0"/>
          <w:shd w:val="clear" w:fill="F8F8F8"/>
        </w:rPr>
        <w:t>ax+by+cz = result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求结果的过程 . abc xyz 代表各种因子(如 杀人数, 死亡数, 助攻数 ,网络线路等 ) ,得出一个具体的分数. 分数相近的人如果进行对战 . 他们胜负的概率将会无限接近50% . 比较出名的算法有ELO ,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具体的算法我们这里不再表述 . 回到主题, 既然有一个量化的过程 , 那我们在设计系统的时候 . 需要预留两个点: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05" w:afterAutospacing="0"/>
        <w:ind w:left="840" w:hanging="36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210" w:afterAutospacing="0"/>
        <w:ind w:left="42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get量化值 , 对应到匹配时的分值排序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05" w:afterAutospacing="0"/>
        <w:ind w:left="8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05" w:afterAutospacing="0"/>
        <w:ind w:left="840" w:hanging="36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210" w:afterAutospacing="0"/>
        <w:ind w:left="42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set量化值 , 对应到结算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05" w:afterAutospacing="0"/>
        <w:ind w:left="840" w:hanging="360"/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即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4E5980"/>
          <w:spacing w:val="0"/>
          <w:sz w:val="24"/>
          <w:szCs w:val="24"/>
          <w:bdr w:val="none" w:color="auto" w:sz="0" w:space="0"/>
          <w:shd w:val="clear" w:fill="F8F8F8"/>
        </w:rPr>
        <w:t>匹配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时获取量化值 ,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4E5980"/>
          <w:spacing w:val="0"/>
          <w:sz w:val="24"/>
          <w:szCs w:val="24"/>
          <w:bdr w:val="none" w:color="auto" w:sz="0" w:space="0"/>
          <w:shd w:val="clear" w:fill="F8F8F8"/>
        </w:rPr>
        <w:t>结算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时更新量化值 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10" w:afterAutospacing="0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匹配 + 结算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再说说组队游戏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组队对战 在前端常见的表现的形式为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4E5980"/>
          <w:spacing w:val="0"/>
          <w:sz w:val="24"/>
          <w:szCs w:val="24"/>
          <w:bdr w:val="none" w:color="auto" w:sz="0" w:space="0"/>
          <w:shd w:val="clear" w:fill="F8F8F8"/>
        </w:rPr>
        <w:t>开房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(不要想歪了) , 即将多个人聚合在一起 . 本质上是一个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4E5980"/>
          <w:spacing w:val="0"/>
          <w:sz w:val="24"/>
          <w:szCs w:val="24"/>
          <w:bdr w:val="none" w:color="auto" w:sz="0" w:space="0"/>
          <w:shd w:val="clear" w:fill="F8F8F8"/>
        </w:rPr>
        <w:t>链表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, 存有先后进入关系 . 第一个进入的人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4E5980"/>
          <w:spacing w:val="0"/>
          <w:sz w:val="24"/>
          <w:szCs w:val="24"/>
          <w:bdr w:val="none" w:color="auto" w:sz="0" w:space="0"/>
          <w:shd w:val="clear" w:fill="F8F8F8"/>
        </w:rPr>
        <w:t>开房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并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4E5980"/>
          <w:spacing w:val="0"/>
          <w:sz w:val="24"/>
          <w:szCs w:val="24"/>
          <w:bdr w:val="none" w:color="auto" w:sz="0" w:space="0"/>
          <w:shd w:val="clear" w:fill="F8F8F8"/>
        </w:rPr>
        <w:t>开门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, 人数足够后可以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4E5980"/>
          <w:spacing w:val="0"/>
          <w:sz w:val="24"/>
          <w:szCs w:val="24"/>
          <w:bdr w:val="none" w:color="auto" w:sz="0" w:space="0"/>
          <w:shd w:val="clear" w:fill="F8F8F8"/>
        </w:rPr>
        <w:t>关门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, 即关闭房间入口 . 不足则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4E5980"/>
          <w:spacing w:val="0"/>
          <w:sz w:val="24"/>
          <w:szCs w:val="24"/>
          <w:bdr w:val="none" w:color="auto" w:sz="0" w:space="0"/>
          <w:shd w:val="clear" w:fill="F8F8F8"/>
        </w:rPr>
        <w:t>开门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,即开放房间入口. 没人了则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4E5980"/>
          <w:spacing w:val="0"/>
          <w:sz w:val="24"/>
          <w:szCs w:val="24"/>
          <w:bdr w:val="none" w:color="auto" w:sz="0" w:space="0"/>
          <w:shd w:val="clear" w:fill="F8F8F8"/>
        </w:rPr>
        <w:t>退房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即: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05" w:afterAutospacing="0"/>
        <w:ind w:left="840" w:hanging="36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210" w:afterAutospacing="0"/>
        <w:ind w:left="42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开房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05" w:afterAutospacing="0"/>
        <w:ind w:left="8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05" w:afterAutospacing="0"/>
        <w:ind w:left="840" w:hanging="36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210" w:afterAutospacing="0"/>
        <w:ind w:left="42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退房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05" w:afterAutospacing="0"/>
        <w:ind w:left="8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05" w:afterAutospacing="0"/>
        <w:ind w:left="840" w:hanging="36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210" w:afterAutospacing="0"/>
        <w:ind w:left="42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关门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05" w:afterAutospacing="0"/>
        <w:ind w:left="8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05" w:afterAutospacing="0"/>
        <w:ind w:left="840" w:hanging="36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210" w:afterAutospacing="0"/>
        <w:ind w:left="42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开门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05" w:afterAutospacing="0"/>
        <w:ind w:left="840" w:hanging="360"/>
      </w:pP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业务流程梳理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终端玩家(手机/电脑) 通过互联网接入服务器 . 并发送匹配请求 , 服务器识别用户身份 . 进行匹配组队,分配房间 . 游戏结束后 , 进行结算. 更新匹配分数 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综上所述, 我们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4E5980"/>
          <w:spacing w:val="0"/>
          <w:sz w:val="24"/>
          <w:szCs w:val="24"/>
          <w:bdr w:val="none" w:color="auto" w:sz="0" w:space="0"/>
          <w:shd w:val="clear" w:fill="F8F8F8"/>
        </w:rPr>
        <w:t>天梯匹配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梳理的整个过程如下所示.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895975" cy="9439275"/>
            <wp:effectExtent l="0" t="0" r="9525" b="9525"/>
            <wp:docPr id="2" name="图片 2" descr="LOL天梯匹配系统的其实可以这样实现（技术讲解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L天梯匹配系统的其实可以这样实现（技术讲解）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943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类天梯匹配系统的实现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而想要实现类天梯匹配系统，最简单直接的办法就是利用一些第三方工具来实现。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这里我们使用的是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instrText xml:space="preserve"> HYPERLINK "http://www.matchvs.com/home"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</w:rPr>
        <w:t>Matchvs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那么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Matchvs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如何提供这样的能力的呢? 这里就有必要谈到JoinRoomWithProperties这个接口了.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条件匹配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条件匹配JoinRoomWithProperties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>JoinRoomWithProperties（roomProperty,userProfile）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 roomProperty是匹配标签，让开发者可以描述“玩家想进一个什么样的房间”。提供maxPlayer（房间最大人数）,mode（游戏模式，默认为0）,can_watch（允许观战，默认不允许）固定字段。 开发者可以自定义房间属性用于精准匹配，比如：开发者获取到玩家当前积分500，于是在roomProperty里定义“range”:“400 - 600”。服务端收到请求后，将完全按照key-value进行匹配，即将携带相同的roomProperty的玩家匹配到一起。对于上述开发者自定义内容，服务端是帮该500分的玩家找到分值波动范围100的水平相近的其他玩家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上面说到 如何 实现天梯式的匹配加入 , 没有说道这类房间如何创建 . 那么再说下Matchvs的另外两个接口.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CreateRoom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 场景: 游戏中允许玩家自己创建房间并设置相应规则。比如：你画我猜。房主可以踢出其他玩家，如果房主掉线或退房，则转移房主，房主转移规则按加入顺序进行转移。提供创建房间的接口用于玩家创建房间，玩家主动创建的房间和系统自动创建的房间隔离。即随机匹配（条件匹配）和指定房间匹配分离，随机匹配不能匹配到玩家创建的房间里去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>CreateRoom(roomName,roomProperty,userProfile)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 创建房间，roomName是房间名，password是密码，密码可以为空（此处考虑对外是分开两个接口还是只有一个）。roomProperty为房间属性，可被修改，只能被创建者修改。roomProperty设置固定字段“房间是否可见”，玩家创建房间后将该玩家加入房间。玩家创建的房间不能被随机加入，其它玩家只能通过“加入指定房间”进入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GetRoomList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 获取房间列表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>getRoomList（GameID，mode，roomType，roomProperty）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 获取游戏里由玩家主动创建（通过调用createRoom接口创建）的房间的列表。默认为获取指定场次的可见房间列表。可以参考详细设计里返回指定排序、指定类型列表。 客户端可以请求获取指定房间属性的房间列表，比如游戏里创建的有3人房间、4人房间，客户端可以只获取3人房间列表。3.1.5 踢除房间成员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kickPlayer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 踢除玩家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8F8F8"/>
        </w:rPr>
        <w:t>kickPlayer(roomID,userID)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 踢除玩家，开发者可以调用该接口将玩家从房间踢出。如果房间ID或者用户ID不存在，则给出对应错误信息。该接口客户端和gameServer均能使用。 在玩家创建的房间里，只有房主才能踢；MVS创建的房间不对踢除操作进行限制。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HashGet&amp;HashSet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 而上文中提到的量化 ,以及 JoinRoomWithProperties ,那么对这个Properties, 则可以由开发者自己去开发复合游戏特色的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4E5980"/>
          <w:spacing w:val="0"/>
          <w:sz w:val="24"/>
          <w:szCs w:val="24"/>
          <w:bdr w:val="none" w:color="auto" w:sz="0" w:space="0"/>
          <w:shd w:val="clear" w:fill="F8F8F8"/>
        </w:rPr>
        <w:t>量化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算法.并由自己去实现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4E5980"/>
          <w:spacing w:val="0"/>
          <w:sz w:val="24"/>
          <w:szCs w:val="24"/>
          <w:bdr w:val="none" w:color="auto" w:sz="0" w:space="0"/>
          <w:shd w:val="clear" w:fill="F8F8F8"/>
        </w:rPr>
        <w:t>get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和 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4E5980"/>
          <w:spacing w:val="0"/>
          <w:sz w:val="24"/>
          <w:szCs w:val="24"/>
          <w:bdr w:val="none" w:color="auto" w:sz="0" w:space="0"/>
          <w:shd w:val="clear" w:fill="F8F8F8"/>
        </w:rPr>
        <w:t>set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. 也可以借助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4E5980"/>
          <w:spacing w:val="0"/>
          <w:sz w:val="24"/>
          <w:szCs w:val="24"/>
          <w:bdr w:val="none" w:color="auto" w:sz="0" w:space="0"/>
          <w:shd w:val="clear" w:fill="F8F8F8"/>
        </w:rPr>
        <w:t>Matchvs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提供这样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4E5980"/>
          <w:spacing w:val="0"/>
          <w:sz w:val="24"/>
          <w:szCs w:val="24"/>
          <w:bdr w:val="none" w:color="auto" w:sz="0" w:space="0"/>
          <w:shd w:val="clear" w:fill="F8F8F8"/>
        </w:rPr>
        <w:t>自定义存储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接口 , 持久化存储用户的Properties.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 将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4E5980"/>
          <w:spacing w:val="0"/>
          <w:sz w:val="24"/>
          <w:szCs w:val="24"/>
          <w:bdr w:val="none" w:color="auto" w:sz="0" w:space="0"/>
          <w:shd w:val="clear" w:fill="F8F8F8"/>
        </w:rPr>
        <w:t>量化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算法从系统设计中剥离处理 , 使得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4E5980"/>
          <w:spacing w:val="0"/>
          <w:sz w:val="24"/>
          <w:szCs w:val="24"/>
          <w:bdr w:val="none" w:color="auto" w:sz="0" w:space="0"/>
          <w:shd w:val="clear" w:fill="F8F8F8"/>
        </w:rPr>
        <w:t>Matchvs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的设计不会与具体游戏强耦合 , 又允许开发者高程度的自定义 , 不同的系统间可以良好协作 , 是一个很好的设计方案 .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流程图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上述接口调用的流程图如下: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552950" cy="7600950"/>
            <wp:effectExtent l="0" t="0" r="0" b="0"/>
            <wp:docPr id="1" name="图片 3" descr="LOL天梯匹配系统的其实可以这样实现（技术讲解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LOL天梯匹配系统的其实可以这样实现（技术讲解）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60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当然，以上是利用Matchvs能力去实现匹配系统的基础原理讲解，而对于LOL这样的高用户量的大型游戏而言，中间还有不少技术细节难点需要攻克。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 Regular">
    <w:altName w:val="Consola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728753"/>
    <w:multiLevelType w:val="multilevel"/>
    <w:tmpl w:val="9872875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EAA9FF4"/>
    <w:multiLevelType w:val="multilevel"/>
    <w:tmpl w:val="AEAA9FF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8A5929"/>
    <w:rsid w:val="2D8A5929"/>
    <w:rsid w:val="6D535020"/>
    <w:rsid w:val="7B2C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_wwqw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2018-10-23T08:27:00Z</dcterms:created>
  <dc:creator>王蔷</dc:creator>
  <cp:lastModifiedBy>王蔷</cp:lastModifiedBy>
  <dcterms:modified xsi:type="dcterms:W3CDTF">2018-10-23T08:28:42Z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