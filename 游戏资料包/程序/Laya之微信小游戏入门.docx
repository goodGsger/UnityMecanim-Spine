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Laya之微信小游戏入门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"http://gad.qq.com/user/index?id=55567"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vian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t>链接：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instrText xml:space="preserve"> HYPERLINK "http://gad.qq.com/article/detail/44888"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fldChar w:fldCharType="separate"/>
      </w:r>
      <w:r>
        <w:rPr>
          <w:rStyle w:val="4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lang w:eastAsia="zh-CN"/>
        </w:rPr>
        <w:t>http://gad.qq.com/article/detail/44888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</w:pP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1.环境准备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1.1 LayaAirIDE 1.7.14版本才开始集成微信小游戏开发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2076450" cy="2409825"/>
            <wp:effectExtent l="0" t="0" r="0" b="9525"/>
            <wp:docPr id="1" name="图片 1" descr="Laya之微信小游戏入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aya之微信小游戏入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86400" cy="1371600"/>
            <wp:effectExtent l="0" t="0" r="0" b="0"/>
            <wp:docPr id="12" name="图片 2" descr="Laya之微信小游戏入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Laya之微信小游戏入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1.2 微信小游戏开发工具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微信小游戏开发工具是小游戏开发与测试的环境，由于LayaAir引擎的开发者完全可以使用LayaAirIDE进行项目开发，那么安装这个小游戏开发工具主要是用于小游戏项目编译、预览、真机测试与调试、上传发布等。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开发工具下载地址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"https://mp.weixin.qq.com/debug/wxagame/dev/devtools/download.html"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4183C4"/>
          <w:spacing w:val="0"/>
          <w:sz w:val="24"/>
          <w:szCs w:val="24"/>
          <w:u w:val="none"/>
          <w:shd w:val="clear" w:fill="FFFFFF"/>
          <w:lang w:val="en-US"/>
        </w:rPr>
        <w:t>https://mp.weixin.qq.com/debug/wxagame/dev/devtools/download.html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183C4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2.创建微信小游戏项目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用LayaAirIDE新建一个微信小游戏示例，然后发布为微信小游戏。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124200" cy="3552825"/>
            <wp:effectExtent l="0" t="0" r="0" b="9525"/>
            <wp:docPr id="17" name="图片 3" descr="Laya之微信小游戏入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 descr="Laya之微信小游戏入门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小游戏发布后目录结构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86400" cy="2543175"/>
            <wp:effectExtent l="0" t="0" r="0" b="9525"/>
            <wp:docPr id="16" name="图片 4" descr="Laya之微信小游戏入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 descr="Laya之微信小游戏入门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需要知道的是微信小游戏的本地包有4M的限制，超过的话要进行资源目录的规划，分为本地加载与网络动态加载，两种模式结合使用。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想了解更多： https://ldc.layabox.com/doc/?nav=zh-ts-5-1-0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3.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微信开发者工具创建小游戏项目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打开微信开发者工具，扫码登录，选择小程序项目。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2952750" cy="3543300"/>
            <wp:effectExtent l="0" t="0" r="0" b="0"/>
            <wp:docPr id="3" name="图片 5" descr="Laya之微信小游戏入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Laya之微信小游戏入门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项目目录选到上面用Laya发布的微信小游戏目录即可，个人开发者如果要体验，不要输入AppID，点击输入框下的小游戏进行体验。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导入之后，模拟器中效果与Laya里的是一致的。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334000" cy="2914650"/>
            <wp:effectExtent l="0" t="0" r="0" b="0"/>
            <wp:docPr id="20" name="图片 6" descr="Laya之微信小游戏入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 descr="Laya之微信小游戏入门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4.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Laya老版本的项目要怎么兼容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Laya在兼容微信小游戏方面做的不错，很简单方便。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用上面创建的微信小游戏示例，跟之前旧版本的比较，你会发现主要多出的就是增加了微信小游戏适配的JS，以及初始化适配。具体地方请见：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114925" cy="1123950"/>
            <wp:effectExtent l="0" t="0" r="9525" b="0"/>
            <wp:docPr id="7" name="图片 7" descr="Laya之微信小游戏入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aya之微信小游戏入门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2066925" cy="790575"/>
            <wp:effectExtent l="0" t="0" r="9525" b="9525"/>
            <wp:docPr id="8" name="图片 8" descr="Laya之微信小游戏入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Laya之微信小游戏入门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Laya官方的说明：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即便是已经采用LayaAir引擎开发完成的老项目，替换最新版本引擎类库后，在主程序入口的Laya.init()之前，调用MiniAdpter.init()这个方法，去初始化一下适配程序，把预加载的本地包内容放入到wxlocal目录，即可完美支持微信小游戏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另外，在TS或JS语言的项目内，如果老项目的index.html里没有引用过适配库laya.wxmini.js，需要手动引用一下。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kern w:val="0"/>
          <w:sz w:val="24"/>
          <w:szCs w:val="24"/>
          <w:lang w:val="en-US" w:eastAsia="zh-CN" w:bidi="ar"/>
        </w:rPr>
        <w:t>5.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kern w:val="0"/>
          <w:sz w:val="24"/>
          <w:szCs w:val="24"/>
          <w:shd w:val="clear" w:fill="FFFFFF"/>
          <w:lang w:val="en-US" w:eastAsia="zh-CN" w:bidi="ar"/>
        </w:rPr>
        <w:t>将之前的学习demo mutiplayer改单机并转成微信小游戏试试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用新版LayaAirIDE 打开我之前的demo，在入口加初始化适配报错。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581400" cy="1295400"/>
            <wp:effectExtent l="0" t="0" r="0" b="0"/>
            <wp:docPr id="5" name="图片 9" descr="Laya之微信小游戏入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Laya之微信小游戏入门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手动改下这个工程文件里的version为1.7.16beta，以为会自动更新类库以为上面初始化适配会ok，结果还是不行。因为这样改并没更新到最新类库！！！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571875" cy="952500"/>
            <wp:effectExtent l="0" t="0" r="9525" b="0"/>
            <wp:docPr id="4" name="图片 10" descr="Laya之微信小游戏入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 descr="Laya之微信小游戏入门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最终解决办法：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2705100" cy="1362075"/>
            <wp:effectExtent l="0" t="0" r="0" b="9525"/>
            <wp:docPr id="9" name="图片 11" descr="Laya之微信小游戏入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Laya之微信小游戏入门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必须通过IDE中项目-&gt;类库管理菜单，才OK。官方没指明，只能靠自己尝试出来。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好了，准备发布微信小游戏吧！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遇到问题：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429000" cy="1057275"/>
            <wp:effectExtent l="0" t="0" r="0" b="9525"/>
            <wp:docPr id="6" name="图片 12" descr="Laya之微信小游戏入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 descr="Laya之微信小游戏入门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原因是之前的socketio直接用url路径引用的！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76875" cy="257175"/>
            <wp:effectExtent l="0" t="0" r="9525" b="9525"/>
            <wp:docPr id="2" name="图片 13" descr="Laya之微信小游戏入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3" descr="Laya之微信小游戏入门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我下了socketio js文件放入lib目录，然后修改引用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438650" cy="342900"/>
            <wp:effectExtent l="0" t="0" r="0" b="0"/>
            <wp:docPr id="19" name="图片 14" descr="Laya之微信小游戏入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 descr="Laya之微信小游戏入门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先在Laya启动了程序，至此老版升级能正常跑起来并进入游戏，效果如下：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486150" cy="3524250"/>
            <wp:effectExtent l="0" t="0" r="0" b="0"/>
            <wp:docPr id="14" name="图片 15" descr="Laya之微信小游戏入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Laya之微信小游戏入门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然后继续发布微信小游戏！这里可以正常发布。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619500" cy="1752600"/>
            <wp:effectExtent l="0" t="0" r="0" b="0"/>
            <wp:docPr id="11" name="图片 16" descr="Laya之微信小游戏入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 descr="Laya之微信小游戏入门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接下来准备导到微信开发者工具！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2676525" cy="2371725"/>
            <wp:effectExtent l="0" t="0" r="9525" b="9525"/>
            <wp:docPr id="10" name="图片 17" descr="Laya之微信小游戏入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7" descr="Laya之微信小游戏入门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这里项目名不能有相同的，因为上面测试的项目有默认名，这里不改的话创建不了，需要新名即可。Ok成功导到微信小游戏里。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出现问题：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076825" cy="1495425"/>
            <wp:effectExtent l="0" t="0" r="9525" b="9525"/>
            <wp:docPr id="15" name="图片 18" descr="Laya之微信小游戏入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8" descr="Laya之微信小游戏入门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看起来是json问题，那debug看下具体问题：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86400" cy="552450"/>
            <wp:effectExtent l="0" t="0" r="0" b="0"/>
            <wp:docPr id="13" name="图片 19" descr="Laya之微信小游戏入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9" descr="Laya之微信小游戏入门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这里问题就是转微信小游戏后，json编码问题，中文都给编码成上面那样的字符了，这里先换英文在试了ok。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在微信开发者工具里运行后：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057775" cy="2352675"/>
            <wp:effectExtent l="0" t="0" r="9525" b="9525"/>
            <wp:docPr id="18" name="图片 20" descr="Laya之微信小游戏入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Laya之微信小游戏入门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以上，简单入门说明，欢迎指正阅读。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D732DF"/>
    <w:rsid w:val="18D732DF"/>
    <w:rsid w:val="6D535020"/>
    <w:rsid w:val="7C82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2018-10-24T07:11:00Z</dcterms:created>
  <dc:creator>王蔷</dc:creator>
  <cp:lastModifiedBy>王蔷</cp:lastModifiedBy>
  <dcterms:modified xsi:type="dcterms:W3CDTF">2018-10-24T07:12:43Z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