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textAlignment w:val="center"/>
        <w:rPr>
          <w:rFonts w:ascii="Arial" w:hAnsi="Arial" w:cs="Arial"/>
          <w:b/>
          <w:i w:val="0"/>
          <w:caps w:val="0"/>
          <w:color w:val="333333"/>
          <w:spacing w:val="0"/>
          <w:sz w:val="33"/>
          <w:szCs w:val="33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33"/>
          <w:szCs w:val="33"/>
          <w:bdr w:val="none" w:color="auto" w:sz="0" w:space="0"/>
        </w:rPr>
        <w:t>【GAD翻译馆】活用插件制作树木，zTree插件教程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链接：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"http://gad.qq.com/article/detail/39613" </w:instrText>
      </w:r>
      <w:r>
        <w:rPr>
          <w:rFonts w:hint="eastAsia"/>
          <w:lang w:eastAsia="zh-CN"/>
        </w:rPr>
        <w:fldChar w:fldCharType="separate"/>
      </w:r>
      <w:r>
        <w:rPr>
          <w:rStyle w:val="4"/>
          <w:rFonts w:hint="eastAsia"/>
          <w:lang w:eastAsia="zh-CN"/>
        </w:rPr>
        <w:t>http://gad.qq.com/article/detail/39613</w:t>
      </w:r>
      <w:r>
        <w:rPr>
          <w:rFonts w:hint="eastAsia"/>
          <w:lang w:eastAsia="zh-CN"/>
        </w:rPr>
        <w:fldChar w:fldCharType="end"/>
      </w:r>
    </w:p>
    <w:p>
      <w:pPr>
        <w:rPr>
          <w:rFonts w:hint="eastAsia"/>
          <w:lang w:eastAsia="zh-CN"/>
        </w:rPr>
      </w:pP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80"/>
        <w:jc w:val="left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本文作者： Ragdoll Studio LLC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8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8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zTree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是Zbrush的一个插件，在使用ZSpheres时，它可以提供一些有用的帮助。使用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zTree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的话，你可以轻松地创建那些枝桠多而繁杂的树，但如果你不是对树进行建模，而只是“复制和粘贴”，ZSpheres可以更加方便一些。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8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这个插件的创建是为了帮助你模拟树木或植被，完成一些冗长的重复任务，但它没有“让我生成一棵柳树”这样快捷按钮。你必须指导建模，因为它没有预设。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8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你可以通过点击几下来创建树木的模型，但是如果你想要一个特定的树，你必须要做一些调整。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8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8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用法概述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8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2428875" cy="5686425"/>
            <wp:effectExtent l="0" t="0" r="9525" b="9525"/>
            <wp:docPr id="4" name="图片 1" descr="【GAD翻译馆】活用插件制作树木，zTree插件教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【GAD翻译馆】活用插件制作树木，zTree插件教程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5686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8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使用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zTree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非常简单，但有些东西需要说明下。通常情况下，你从滑块部分的顶部开始设置，然后单击“开始”按钮以生成主干或分支。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8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通过滑块来调整并使用GrowPrecise，GrowAngle或Growbranches 按钮，你可以不断增加树的复杂性。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8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你也可以复制以前制作的分支并粘贴。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8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当你觉得整个设置完成了的时候，你可以分配一些组，并使其自适应网格。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8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这个基础网格可以以不同的方式使用，这取决于你，但是我建议使用FiberMesh添加几个分支层次，并使用Fibermesh和微网格在它们上面放上叶子。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8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设置角度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8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8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为了正确地建立你正在处理的树或Zsphere项目的树枝的方向，有必要了解角度如何与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zTree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中的按钮配合使用。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8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为了恰当地建立好树或Z球的方向，你需要了解在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zTree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中是如何调整角度的。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8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当使用Start和GrowPrecise按钮时，垂直和水平滑块确定分支的主要方向。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8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bookmarkStart w:id="0" w:name="_GoBack"/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5400040" cy="2564130"/>
            <wp:effectExtent l="0" t="0" r="10160" b="7620"/>
            <wp:docPr id="5" name="图片 2" descr="【GAD翻译馆】活用插件制作树木，zTree插件教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【GAD翻译馆】活用插件制作树木，zTree插件教程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4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8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*在Zbrush中看到的主轴相比较的垂直和水平角度。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8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8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在使用GrowAngle或GrowBranches生长新分支时，将根据父枝（parent）的方向以及使用BranchAngle滑块的值来计算方向。 所以，这个角度决定了新分支（new branch）与之前父枝的角度。 父枝的支轴周围方向由循环滑块确定。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8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5400040" cy="2509520"/>
            <wp:effectExtent l="0" t="0" r="10160" b="5080"/>
            <wp:docPr id="1" name="图片 3" descr="【GAD翻译馆】活用插件制作树木，zTree插件教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【GAD翻译馆】活用插件制作树木，zTree插件教程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9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8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1752600" cy="5038725"/>
            <wp:effectExtent l="0" t="0" r="0" b="9525"/>
            <wp:docPr id="2" name="图片 4" descr="【GAD翻译馆】活用插件制作树木，zTree插件教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【GAD翻译馆】活用插件制作树木，zTree插件教程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5038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8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Segment Number滑块是调整最开始创建的ZSpheres的数量，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8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GrowAngle和GrowPrecise按钮。 （GrowBranches有它自己的滑块）。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8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“初始宽度”是“开始”按钮设置的第一个Zsphere半径。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8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Initial Width（最终宽度）是添加到每个Zsphere半径的值。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8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这可以防止得到0半径的ZSpheres。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8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TaperFactor 滑块会控制分段的长度衰减。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8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Length random（随机长度）滑块会将随机值添加到每个段的长度。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8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Branch Number滑块表示按下GrowBranches时生成的分支数量。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8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Branch Segment Number 滑块是指Growbranehes按钮创建的每个分支的最大段数。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8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Cycles（树枝自转360度形成的圆）会影响GrowAngle和Growbranches按钮，并确定如何在父分支周围创建分支。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8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CyRandom 滑块为Cycles添加一个值。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8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8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GrowBranches 按钮是从start开始从下数第三个，可以在现有的树枝上生成分支。BranchStep是每次跳过的主分支或主干的ZSpheres的数量。 BrStRandom可以添加一个随机数字。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8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8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5400040" cy="1548130"/>
            <wp:effectExtent l="0" t="0" r="10160" b="13970"/>
            <wp:docPr id="6" name="图片 5" descr="【GAD翻译馆】活用插件制作树木，zTree插件教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【GAD翻译馆】活用插件制作树木，zTree插件教程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8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8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这意味着，如果两者都是0，所有分支将在同一Zsphere上生成。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8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你可以通过选择Zsphere并单击BranchesStartHere按钮来选择分支的起始点。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8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要记住，GrowBranches将会在之后创建的Zsphere上开始生成分支，这并不一定意味着在树上它们比其他的分支更高。 如果你选择一个最近创建的ZS，你可能没有足够的Zsphere来增长新的Zsphere。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8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ResetBranches重置分支计数器， 你可以开始从主干开始重新添加分支。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8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8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通过拷贝粘贴ZS，你可以将选定的ZSpheres结构附加到上面。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8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所选的Zsphere将取代复制的Zsphere的根目录。 这意味着，如果要复制Zsphere骨架，则应将第一个ZS移动到中心以避免偏移。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8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默认的Zsphere已经居中，就像使用Start按钮创建的任何Zsphere分支一样。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8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你可以复制的Zsphere数量有500个上限（我改变这个上限，但我认为这个数字已经足够了，毕竟粘贴太多的Zsphere有点慢）。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8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最重要的是要记住，如果你正在制作一个计划复制并粘贴的骨架，则不能单击连接的Zsphere来创建ZSpheres。 这实际上是连接2个ZSpheres的部分。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8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5419725" cy="1533525"/>
            <wp:effectExtent l="0" t="0" r="9525" b="9525"/>
            <wp:docPr id="3" name="图片 6" descr="【GAD翻译馆】活用插件制作树木，zTree插件教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 descr="【GAD翻译馆】活用插件制作树木，zTree插件教程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8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8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如果应用变形（如锥形或扭曲），那么居中可能用处很大。如果你的树太大，以至于到达极限，所以不能再增加高度。这通常意味着你的Root不能居中，并且不好复制。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8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展开这个指令也在可以变形面板（deformation panel）中找到。有时，ZSpheres会重叠并导致不好的自适应网格。展开有时可以解决这个问题。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8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GroupVisible在Polygroup（网格组）子面板上，但我也把它添加到插件中，并在创建每个分枝级别之后使用它。 这个过程是：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8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开始GroupVisible增加分枝隐藏（cntrl+shift+click）GroupVisible不隐藏（cntrl+shift+拖拽）回到第三步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8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GroupZS按钮通过制作4个多边形组来简化多边形组的任务：一个是现有的多边形组，第二个和第三个按半径分组ZSpheres。 最后，它为cap增加了一个组。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8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这样，你可以只在较细的树枝上增加fibermesh分枝，也可以给cap添加一个特殊的设置或micromesh叶。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8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MakeUnified在最高分辨率及球体密度下生成统一表面。使用统一表面的一个好处就是你可以删除连接的ZSpheres，这将转化为你的最终网格。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8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调整适应性的按钮与位于适应性表面（Skin）子类中的按钮相同。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8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8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这个插件由Dargelos创建，感谢Marcus Civis的学识与不断的帮助，也谢谢Doug Jones的灵感和支持。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8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下载链接: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http://www.zbrushcentral.com/attachment.php?attachmentid=422256&amp;d=1408545396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要安装插件，请将其解压到以下文件夹中：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C:\Program Files (x86)\Pixologic\ZBrush 4R7\ZStartup\ZPlugs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安装它必须将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zTree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.zsc和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zTree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Data文件夹复制到32位版本文件夹的Zstartup / ZPlugs文件夹和64位版本的ZPlugs64。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8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80"/>
        <w:jc w:val="left"/>
        <w:rPr>
          <w:rFonts w:hint="eastAsia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E21579"/>
    <w:rsid w:val="1A8243C0"/>
    <w:rsid w:val="52E21579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_wwqwang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60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2018-10-24T09:39:00Z</dcterms:created>
  <dc:creator>王蔷</dc:creator>
  <cp:lastModifiedBy>王蔷</cp:lastModifiedBy>
  <dcterms:modified xsi:type="dcterms:W3CDTF">2018-10-24T10:40:55Z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