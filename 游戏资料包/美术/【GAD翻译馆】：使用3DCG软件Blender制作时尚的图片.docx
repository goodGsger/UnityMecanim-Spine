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【GAD翻译馆】：使用3DCG软件Blender制作时尚的图片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"http://gad.qq.com/article/detail/44199"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http://gad.qq.com/article/detail/44199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3095625"/>
            <wp:effectExtent l="0" t="0" r="0" b="9525"/>
            <wp:docPr id="2" name="图片 1" descr="【GAD翻译馆】：使用3DCG软件Blender制作时尚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【GAD翻译馆】：使用3DCG软件Blender制作时尚的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你好，我是bpm，主要从事开发工作！这次我想介绍一下利用免费3DCG软件Blender制作时尚图片的方法。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顺带一提，上次提到“blender教程”已经过去较长一段时间了，3D虽然不是我的专攻方向，但是经过数次作业之后，我现在差不多已经掌握了。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"http://lab.kai-you.net/2015/10/26/blender-begin"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/>
        </w:rPr>
        <w:t>开始使用完全免费的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3Dcg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/>
        </w:rPr>
        <w:t>软件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Blender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/>
        </w:rPr>
        <w:t>吧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Vol.01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lang w:val="en-US"/>
        </w:rPr>
        <w:t>Blender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lang/>
        </w:rPr>
        <w:t>的优点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先介绍一下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，在接触了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Blender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一段时间后，为什么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觉得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用它来处理3D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挺不错…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首先，已经完成的数据能二次利用这点十分好用。利用相同的</w:t>
      </w:r>
      <w:bookmarkStart w:id="0" w:name="_Hlk512904636"/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t>建模数据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通过不同的照明，材质，摄影技巧等，可以实现完全不同的表现形式并且重复利用，可以适应各种制作方针！还有原本在现实中拍摄需要花费较高成本的时候，也可以利用原有的数据（当然这个时候做出来是3D而不是实物，不能代替真正的摄影），使用流行的照明方式就可以简单的做出不错的效果。</w:t>
      </w:r>
    </w:p>
    <w:p>
      <w:pPr>
        <w:keepNext w:val="0"/>
        <w:keepLines w:val="0"/>
        <w:widowControl/>
        <w:suppressLineNumbers w:val="0"/>
        <w:spacing w:before="210" w:beforeAutospacing="0" w:after="420" w:afterAutospacing="0" w:line="450" w:lineRule="atLeast"/>
        <w:ind w:left="0" w:right="0" w:firstLine="56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vertAlign w:val="baseline"/>
          <w:lang w:val="en-US" w:eastAsia="zh-CN" w:bidi="ar"/>
        </w:rPr>
        <w:t>当然它还有其他好处，我也挺想说的不过那样就没完没了了。言归正传，那么就让我们赶紧来学习Blender的教程吧~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"https://www.blender.org/download/"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 w:val="en-US"/>
        </w:rPr>
        <w:t>Blender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lang/>
        </w:rPr>
        <w:t>下载地址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560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lang/>
        </w:rPr>
        <w:t>利索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</w:rPr>
        <w:t>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lang/>
        </w:rPr>
        <w:t>准备好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</w:rPr>
        <w:t>建模数据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lang/>
        </w:rPr>
        <w:t>吧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lang w:val="en-US"/>
        </w:rPr>
        <w:t>(Step1)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为了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体现简单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这件事，所以这里不使用复杂的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建模数据，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利用以前已经做好的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建模数据和球形建模数据进行组合，得到我们需要的图像。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这次，我们使用可以简单写实化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渲染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“Cycles渲染”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引擎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以前已经做好的建模数据的“abend”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利用以前已经做好的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建模数据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，选择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选择上方文件中的“abend”任意“blender文件”＞ “任意对象”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用如图所示的鞋子的建模数据举例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3429000"/>
            <wp:effectExtent l="0" t="0" r="0" b="0"/>
            <wp:docPr id="1" name="图片 2" descr="【GAD翻译馆】：使用3DCG软件Blender制作时尚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【GAD翻译馆】：使用3DCG软件Blender制作时尚的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追加基本的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建模数据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接下来追加简单的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建模数据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。用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Shift+A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追加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诸如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球体立方体等简单的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建模数据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。这次选择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“ICO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3276600"/>
            <wp:effectExtent l="0" t="0" r="0" b="0"/>
            <wp:docPr id="7" name="图片 3" descr="【GAD翻译馆】：使用3DCG软件Blender制作时尚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【GAD翻译馆】：使用3DCG软件Blender制作时尚的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边确认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预览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布局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有关预览，没有特别的要求的话，“blender 渲染”会自动设定好一切。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这里选择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“Cycles 渲染”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预览表示的快捷键是shift+Z。然后3DCG就会变得比刚才更加真实！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3276600"/>
            <wp:effectExtent l="0" t="0" r="0" b="0"/>
            <wp:docPr id="8" name="图片 4" descr="【GAD翻译馆】：使用3DCG软件Blender制作时尚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【GAD翻译馆】：使用3DCG软件Blender制作时尚的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暂时用这种感觉排布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343400" cy="4362450"/>
            <wp:effectExtent l="0" t="0" r="0" b="0"/>
            <wp:docPr id="6" name="图片 5" descr="【GAD翻译馆】：使用3DCG软件Blender制作时尚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【GAD翻译馆】：使用3DCG软件Blender制作时尚的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材质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接下来设定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材质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blender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“Cycles 渲染”中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，高品质的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材质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会提前设定好。新手也能简单的使用玻璃和金属等质感真实的素材。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画面右边的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“属性窗口”打开材质的tab来编辑吧。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这次我把如图的鞋子做出了金属质感。材质选择“光泽BSDF”，数值和色彩如图所设置。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5057775"/>
            <wp:effectExtent l="0" t="0" r="0" b="9525"/>
            <wp:docPr id="10" name="图片 6" descr="【GAD翻译馆】：使用3DCG软件Blender制作时尚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【GAD翻译馆】：使用3DCG软件Blender制作时尚的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7" descr="【GAD翻译馆】：使用3DCG软件Blender制作时尚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【GAD翻译馆】：使用3DCG软件Blender制作时尚的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狂野且厚重的金属质感就做好啦！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与“ICO球”相对的，给鞋子“BSDF”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的垫子的质感同时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，也做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出了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多种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色彩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在检查预览时调整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例如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对象的大小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一类的设置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，以便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合适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选择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色调。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560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bdr w:val="none" w:color="auto" w:sz="0" w:space="0"/>
          <w:lang w:val="en-US"/>
        </w:rPr>
        <w:drawing>
          <wp:inline distT="0" distB="0" distL="114300" distR="114300">
            <wp:extent cx="4286250" cy="4286250"/>
            <wp:effectExtent l="0" t="0" r="0" b="0"/>
            <wp:docPr id="9" name="图片 8" descr="【GAD翻译馆】：使用3DCG软件Blender制作时尚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【GAD翻译馆】：使用3DCG软件Blender制作时尚的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560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lang/>
        </w:rPr>
        <w:t>准备摄影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lang w:val="en-US"/>
        </w:rPr>
        <w:t>(Step2)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接下来终于要设定摄影啦。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利用rail来操作摄影，然后设置照明，构图，动画等。个人最享受这个过程。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</w:rPr>
      </w:pPr>
      <w:bookmarkStart w:id="1" w:name="_Hlk512908116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照明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和追加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“ICO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的时候一样，用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shift+A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选择</w:t>
      </w:r>
      <w:bookmarkStart w:id="2" w:name="_Hlk51290800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“</w:t>
      </w:r>
      <w:bookmarkEnd w:id="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lamp”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，这次我们选择里面的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“点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>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顺带一提lamp种类繁多，效果也各有不同，多试试会比较好。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将两个“点”左右分别设置在摄影的主体上，这里我们把左右两边的“lamp”的色相设置的极端一些，做出流行杂志经常出现的照明效果。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光的色彩和强度通过“属性窗口”的lamp tab调节。材质可能会变得很模糊，但是预览状态下通过调整lamp的位置和强度，就会变清晰了。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286250" cy="4286250"/>
            <wp:effectExtent l="0" t="0" r="0" b="0"/>
            <wp:docPr id="5" name="图片 9" descr="【GAD翻译馆】：使用3DCG软件Blender制作时尚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【GAD翻译馆】：使用3DCG软件Blender制作时尚的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124450" cy="3419475"/>
            <wp:effectExtent l="0" t="0" r="0" b="9525"/>
            <wp:docPr id="11" name="图片 10" descr="【GAD翻译馆】：使用3DCG软件Blender制作时尚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【GAD翻译馆】：使用3DCG软件Blender制作时尚的图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利用景深来强调空间感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记住camera的设定，调整合适的景深，配合punt的距离，修改有违和感的部分，这样就会使空间感的表现更为出色，更容易做出自己理想的效果。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选择“camera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对象，通过“属性窗口”的camera tab来调整景深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905000" cy="6915150"/>
            <wp:effectExtent l="0" t="0" r="0" b="0"/>
            <wp:docPr id="3" name="图片 11" descr="【GAD翻译馆】：使用3DCG软件Blender制作时尚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【GAD翻译馆】：使用3DCG软件Blender制作时尚的图片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首先点击”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显示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”里的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“limit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”。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然后就可以通过修改下方”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景深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”里的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焦点”“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光圈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”的数值，来调整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景深。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从下面的鸟瞰图看，直线橙色线从相机延伸出来，你可以看到与该线成直角的黄色线，但此黄色线上的物体将处于焦点。 当这条黄线在“焦点”内的“距离”内来回移动时，我们调整它以“连接”主要物体。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133725" cy="4286250"/>
            <wp:effectExtent l="0" t="0" r="9525" b="0"/>
            <wp:docPr id="13" name="图片 12" descr="【GAD翻译馆】：使用3DCG软件Blender制作时尚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【GAD翻译馆】：使用3DCG软件Blender制作时尚的图片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呆板感可以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同“光圈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调整从而解除。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然后就变成这种感觉啦！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560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560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lang/>
        </w:rPr>
        <w:t>撮影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lang w:val="en-US"/>
        </w:rPr>
        <w:t>(Step3)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终于要用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camera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来摄影啦。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如果只想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导出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的话，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和“blender渲染”的基本操作没什么区别。只有一点，不要把“Cycles 渲染”直接导出，有可能会产生噪点。(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光量或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材质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的设定的不同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噪点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的位置也会变化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)。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解决方法是，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调整“属性窗口”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渲染tab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里的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“取样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的“间接值”。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默认的数值是0，改成1.0。这样噪点就会变少了。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做到这一步的话，按下“属性窗口”的渲染tab里有的，“渲染”按钮，我们的渲染图就做好了。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3429000"/>
            <wp:effectExtent l="0" t="0" r="9525" b="0"/>
            <wp:docPr id="12" name="图片 13" descr="【GAD翻译馆】：使用3DCG软件Blender制作时尚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【GAD翻译馆】：使用3DCG软件Blender制作时尚的图片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保存图像，用ps装饰一下吧！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5276850"/>
            <wp:effectExtent l="0" t="0" r="0" b="0"/>
            <wp:docPr id="14" name="图片 14" descr="【GAD翻译馆】：使用3DCG软件Blender制作时尚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【GAD翻译馆】：使用3DCG软件Blender制作时尚的图片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lang/>
        </w:rPr>
        <w:t>总结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这就是使用blender创建作品的过程。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起初对blender软件你可能有一些不了解的部分，但如果你学会且习惯了它，你可以很快做出这么多的3DCG。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虽然这次我基本上使用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预设的素材等，但我可以通过记住节点上的编辑来制作相当微妙的细微差别，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感谢阅读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56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原文链接http://lab.kai-you.net/2017/06/13/blender-adv/</w:t>
      </w:r>
    </w:p>
    <w:p>
      <w:pPr>
        <w:rPr>
          <w:rFonts w:hint="eastAsia"/>
          <w:lang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C3E1A"/>
    <w:rsid w:val="106C3E1A"/>
    <w:rsid w:val="6D535020"/>
    <w:rsid w:val="6FFD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王蔷</dc:creator>
  <cp:lastModifiedBy>王蔷</cp:lastModifiedBy>
  <dcterms:modified xsi:type="dcterms:W3CDTF">2018-10-24T07:16:42Z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