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【GAD翻译馆】了解猫科动物体格与脸部的差异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"http://gad.qq.com/article/detail/41071"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http://gad.qq.com/article/detail/41071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u w:val="none"/>
          <w:bdr w:val="none" w:color="auto" w:sz="0" w:space="0"/>
          <w:lang w:val="en-US"/>
        </w:rPr>
        <w:drawing>
          <wp:inline distT="0" distB="0" distL="114300" distR="114300">
            <wp:extent cx="5819775" cy="3448050"/>
            <wp:effectExtent l="0" t="0" r="9525" b="0"/>
            <wp:docPr id="5" name="图片 1" descr="【GAD翻译馆】了解猫科动物体格与脸部的差异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猫科动物中存在着可爱的猫咪以及帅气凶狠的猛兽。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在碰到「明明想画一个帅气的猛兽，但是看上去却像一个可爱的猫咪……」的时候，很容易导致整体气氛的流失。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这并不是有关简单的模样和毛发，而是让我们更加深刻的了解和区分猫科动物的特征的教程。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因为存在个体之间的差距以及姿势方面的情况，所以以下说法并不能适用于所有情况。但是以「区分方法」来记住的话也是可以十分有用的。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▼目次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体格的画法区分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"https://ichi-up.net/2018/011" \l "%E3%83%88%E3%83%A9%E3%81%AE%E4%BD%93%E6%A0%BC"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老虎的体格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"https://ichi-up.net/2018/011" \l "%E3%83%A9%E3%82%A4%E3%82%AA%E3%83%B3%E3%81%AE%E4%BD%93%E6%A0%BC"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狮子的体格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"https://ichi-up.net/2018/011" \l "%E3%83%8D%E3%82%B3%E3%81%AE%E4%BD%93%E6%A0%BC"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猫的体格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脸部的画法区分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"https://ichi-up.net/2018/011" \l "%E3%83%88%E3%83%A9%E3%81%AE%E9%A1%94%E3%82%92%E6%8F%8F%E3%81%8F%E3%83%9D%E3%82%A4%E3%83%B3%E3%83%88"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老虎脸部作画重点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狮子脸部作画重点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"https://ichi-up.net/2018/011" \l "%E3%83%8D%E3%82%B3%E3%81%AE%E9%A1%94%E3%82%92%E6%8F%8F%E3%81%8F%E3%83%9D%E3%82%A4%E3%83%B3%E3%83%88"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猫的脸部作画重点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侧脸的画法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</w:rPr>
        <w:t>猫科绒毛的画法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0" w:name="体格の描き分け方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体格的画法区分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4" name="图片 2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这次我们以老虎、狮子、猫来进行比较。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体形较大的老虎与狮子的爪子会比较大，而猫的爪子则是越靠进末端越细。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除了模样和绒毛外，我们也需要注意肚子的侧面以及屁股的形状。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" w:name="トラの体格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老虎的体格</w:t>
      </w:r>
      <w:bookmarkEnd w:id="1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8" name="图片 3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老虎的体形显得非常稳重。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腹部会非常容易松弛并且毛比较长，所以是一个比较柔和的线条。臀部的线条比较温和且有非常高的安定感。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2" w:name="ライオンの体格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狮子的体格</w:t>
      </w:r>
      <w:bookmarkEnd w:id="2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10" name="图片 4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狮子的体形整体有着更加坚硬的印象。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因为毛比较短，所以整体的线条是沿着骨骼来展开的。腹部是沿着肋骨勾勒的曲线。臀部角度明显，尾巴较细。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3" w:name="ネコの体格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猫的体格</w:t>
      </w:r>
      <w:bookmarkEnd w:id="3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2" name="图片 5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猫的整体显得非常柔软，刷子等部位的末端会非常小。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整体上虽然和老虎有一些相似，但是整体的起伏较少，形成一种非常柔和的曲线，并且臀部是一个圆形。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4" w:name="顔の描き分け方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脸部的画法区分</w:t>
      </w:r>
      <w:bookmarkEnd w:id="4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接下来让我们来看看脸部的区别。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以简单的记号来进行捕捉的话可以更好的抓住特征。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排除掉模样和绒毛的话，嘴巴・眼睛・耳朵的形状其实是存在区别的。另外，大型猫科动物的瞳孔并不是像猫一样的纵长，而是一个圆的形状。体形越大的话眼睛则会越小，而鼻子会越大。体形越小的话则有相反的倾向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5" w:name="トラの顔を描くポイント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老虎脸部作画重点</w:t>
      </w:r>
      <w:bookmarkEnd w:id="5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3" name="图片 6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老虎的唇瓣是一个丰满的原型，整体像一个猫脸。耳朵是一个椭圆形。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6" w:name="ライオンの顔を描くポイント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狮子脸部作画重点</w:t>
      </w:r>
      <w:bookmarkEnd w:id="6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7" name="图片 7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狮子的唇瓣是一个四角形，耳朵则是一个圆形。与老虎的区别在于嘴角更加向下，鼻子看上去更加细长。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7" w:name="ネコの顔を描くポイント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猫的脸部作画重点</w:t>
      </w:r>
      <w:bookmarkEnd w:id="7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6" name="图片 8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猫的轮廓是一个稍微横长的椭圆形。嘴巴与眼睛为圆形，而耳朵是一个大三角形。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8" w:name="横顔の描き方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侧脸的画法</w:t>
      </w:r>
      <w:bookmarkEnd w:id="8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侧脸的轮廓也存在着较大的差异。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大型猫科动画的脸部较长，而小型则有脸部较短的倾向。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1" name="图片 9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老虎的额头会有一些轻微的突出导致产生一些高低差，下巴则是和脸颊连接的地方存在一定的凹陷。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狮子的额头基本不存在高低差，鼻子稍微向下延伸。下巴和脸颊的连接处比老虎看上去更加纤细。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猫的额头则有一个较大的高低差，除了额头与鼻子以外基本没有起眼的凹凸。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9" w:name="ネコ科の飾り毛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猫科的装饰毛</w:t>
      </w:r>
      <w:bookmarkEnd w:id="9"/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除了骨骼和肌肉外，脸部存在差异的还有装饰毛。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9" name="图片 10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狮子和老虎在脸颊的地方都有长长的鬃毛。根据不同的种类也有形状以及有无的差别。这一点非常重要。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总结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像这样了解这些差别之后，对于其他猫科动物想必也会很快的了解到他们的特征与差别。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lang w:val="en-US"/>
        </w:rPr>
        <w:drawing>
          <wp:inline distT="0" distB="0" distL="114300" distR="114300">
            <wp:extent cx="5267325" cy="3724275"/>
            <wp:effectExtent l="0" t="0" r="9525" b="9525"/>
            <wp:docPr id="11" name="图片 11" descr="【GAD翻译馆】了解猫科动物体格与脸部的差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【GAD翻译馆】了解猫科动物体格与脸部的差异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以图片作为参考，仔细观察部位的大小以及平衡等重要的部分后，了解他们的特征来进行参考。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36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著・画 山羊ヤマ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instrText xml:space="preserve"> HYPERLINK "http://arcadia-goat.tumblr.com/" \t "https://ichi-up.net/2018/_blank"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B0D8"/>
          <w:spacing w:val="0"/>
          <w:sz w:val="24"/>
          <w:szCs w:val="24"/>
          <w:lang w:val="en-US"/>
        </w:rPr>
        <w:t>http://arcadia-goat.tumblr.com/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喜欢肌肉与兽人和少女的自由插画家。以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PBW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以及社交游戏的怪物、人物、肌肉、男性为中心进行创作。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E681A"/>
    <w:rsid w:val="4E7E681A"/>
    <w:rsid w:val="6178057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ichi-up.net/_images/cd920488/content_Teema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2018-10-24T09:34:00Z</dcterms:created>
  <dc:creator>王蔷</dc:creator>
  <cp:lastModifiedBy>王蔷</cp:lastModifiedBy>
  <dcterms:modified xsi:type="dcterms:W3CDTF">2018-10-24T09:34:47Z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