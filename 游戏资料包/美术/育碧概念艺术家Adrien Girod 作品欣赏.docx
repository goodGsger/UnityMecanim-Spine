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育碧概念艺术家Adrien Girod 作品欣赏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Adrien Girod，育碧概念艺术家，他为冒险RPG游戏设计了一组场景图如水神殿等，一起来欣赏下吧！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73655"/>
            <wp:effectExtent l="0" t="0" r="10160" b="17145"/>
            <wp:docPr id="9" name="图片 1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705735"/>
            <wp:effectExtent l="0" t="0" r="10160" b="18415"/>
            <wp:docPr id="6" name="图片 2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2798445"/>
            <wp:effectExtent l="0" t="0" r="10160" b="1905"/>
            <wp:docPr id="10" name="图片 3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839595"/>
            <wp:effectExtent l="0" t="0" r="10160" b="8255"/>
            <wp:docPr id="7" name="图片 4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40380"/>
            <wp:effectExtent l="0" t="0" r="10160" b="7620"/>
            <wp:docPr id="3" name="图片 5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722245"/>
            <wp:effectExtent l="0" t="0" r="10160" b="1905"/>
            <wp:docPr id="2" name="图片 6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403350"/>
            <wp:effectExtent l="0" t="0" r="10160" b="6350"/>
            <wp:docPr id="4" name="图片 7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73830"/>
            <wp:effectExtent l="0" t="0" r="10160" b="7620"/>
            <wp:docPr id="11" name="图片 8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321685"/>
            <wp:effectExtent l="0" t="0" r="10160" b="12065"/>
            <wp:docPr id="14" name="图片 9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607310"/>
            <wp:effectExtent l="0" t="0" r="10160" b="2540"/>
            <wp:docPr id="1" name="图片 10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5975985"/>
            <wp:effectExtent l="0" t="0" r="10160" b="5715"/>
            <wp:docPr id="5" name="图片 11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157095"/>
            <wp:effectExtent l="0" t="0" r="10160" b="14605"/>
            <wp:docPr id="12" name="图片 12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643505"/>
            <wp:effectExtent l="0" t="0" r="10160" b="4445"/>
            <wp:docPr id="13" name="图片 13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234055"/>
            <wp:effectExtent l="0" t="0" r="10160" b="4445"/>
            <wp:docPr id="8" name="图片 14" descr="育碧概念艺术家Adrien Girod 作品欣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育碧概念艺术家Adrien Girod 作品欣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4F76058"/>
    <w:rsid w:val="5BAA3CA4"/>
    <w:rsid w:val="64F76058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2018-10-19T08:52:00Z</dcterms:created>
  <dc:creator>王蔷</dc:creator>
  <cp:lastModifiedBy>王蔷</cp:lastModifiedBy>
  <dcterms:modified xsi:type="dcterms:W3CDTF">2018-10-19T08:55:02Z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