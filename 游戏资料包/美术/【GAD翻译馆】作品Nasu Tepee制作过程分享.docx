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【GAD翻译馆】作品Nasu Tepee制作过程分享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"http://gad.qq.com/article/detail/38733"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http://gad.qq.com/article/detail/38733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大家好，我是Hossein Yadollahpour，90后的伊朗人。 2001年，我从看到与3ds Max版本2.5相关的教程书籍时，了解到了CG世界，然后就被CG 世界迷住了。我有一些关于建筑可视化，环境设计，角色设计和视觉特效的经验。在本教程中，我将向您展示我在制作Nasu Tepee项目期间获得的经验， 希望你能喜欢它。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当我在互联网上找到这个美丽建筑的一些照片时，Nasu Tepee项目已经正式开始了，而这也是最让人放松的一个步骤。您可以在下文中看到与Nasu Tepee项目相关的参考照片。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基本建模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在开始对任何项目建模之前，将UNIT SETUP设置为要使用的单位是非常重要的，这样可以防止在建模过程中出现任何问题。 根据我在互联网上找到的信息对建筑物进行建模， 为了完成模型，我使用了Rayfire插件。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不要犯错误！ 我们不想破坏任何东西！ 通过安装一个强大的插件，我们为3ds Max添加了一个非常有趣和有用的修改器，也就是Bricks Rayfier。 在我看来，在建筑瓷砖的方法之中，这个插件是最快、也是最简单的。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bookmarkStart w:id="0" w:name="_GoBack"/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553460"/>
            <wp:effectExtent l="0" t="0" r="10160" b="8890"/>
            <wp:docPr id="37" name="图片 1" descr="【GAD翻译馆】作品Nasu Tepee制作过程分享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35" name="图片 2" descr="【GAD翻译馆】作品Nasu Tepee制作过程分享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33" name="图片 3" descr="【GAD翻译馆】作品Nasu Tepee制作过程分享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40" name="图片 4" descr="【GAD翻译馆】作品Nasu Tepee制作过程分享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32" name="图片 5" descr="【GAD翻译馆】作品Nasu Tepee制作过程分享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39" name="图片 6" descr="【GAD翻译馆】作品Nasu Tepee制作过程分享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地面建模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首先，我在3ds Max中创建了一个平面，然后通过Edit Poly中一些的选项进行编辑，例如软选择，整形和绘制变形等等。 在3ds Max UV中，我将地面转移到ZBrush软件中编辑。 我将地面保存为位移和法线贴图。 最后，我再次将地面转移到3ds Max中处理。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29" name="图片 7" descr="【GAD翻译馆】作品Nasu Tepee制作过程分享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36" name="图片 8" descr="【GAD翻译馆】作品Nasu Tepee制作过程分享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21305"/>
            <wp:effectExtent l="0" t="0" r="10160" b="17145"/>
            <wp:docPr id="38" name="图片 9" descr="【GAD翻译馆】作品Nasu Tepee制作过程分享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289300"/>
            <wp:effectExtent l="0" t="0" r="10160" b="6350"/>
            <wp:docPr id="34" name="图片 10" descr="【GAD翻译馆】作品Nasu Tepee制作过程分享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21305"/>
            <wp:effectExtent l="0" t="0" r="10160" b="17145"/>
            <wp:docPr id="30" name="图片 11" descr="【GAD翻译馆】作品Nasu Tepee制作过程分享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02585"/>
            <wp:effectExtent l="0" t="0" r="10160" b="12065"/>
            <wp:docPr id="31" name="图片 12" descr="【GAD翻译馆】作品Nasu Tepee制作过程分享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相机设置和照明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我将参考照片导入3ds Max，然后将相机与场景进行匹配。 对于照明，我使用了2个HDRI。 首先，我从www.peterguthrie.net上找到一个——彼得·格思里（Peter Guthrie）的2003号黄昏，它为环境照明提供了一个好看的蓝色主题。之后，我在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"http://www.noemotionhdrs.net/"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www.noemotionhdrs.net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找到了到以下质量的HDRI：Noemotion第06-14_落日A，使我的背景与参考照片近似。 你可以在下图中找到HDRI照片和顶灯。 对于内部照明，我使用了V-Ray灯光球体。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1" name="图片 13" descr="【GAD翻译馆】作品Nasu Tepee制作过程分享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2259330"/>
            <wp:effectExtent l="0" t="0" r="10160" b="7620"/>
            <wp:docPr id="6" name="图片 14" descr="【GAD翻译馆】作品Nasu Tepee制作过程分享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39720"/>
            <wp:effectExtent l="0" t="0" r="10160" b="17780"/>
            <wp:docPr id="11" name="图片 15" descr="【GAD翻译馆】作品Nasu Tepee制作过程分享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布料模拟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如果要创建布料，我更喜欢使用流行的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"https://www.marvelousdesigner.com/" \t "http://gad.qq.com/article/edit/_blank"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Marvelous Designer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软件，因为在这个软件的模拟非常简单也令人满意，还可以为你提供高品质的输出。在制作好布料后，为了优化它，我把它转移到了ZBrush软件，并使用了Decimation Master（减面大师）命令。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5400040" cy="2875280"/>
            <wp:effectExtent l="0" t="0" r="10160" b="1270"/>
            <wp:docPr id="7" name="图片 16" descr="【GAD翻译馆】作品Nasu Tepee制作过程分享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9" name="图片 17" descr="【GAD翻译馆】作品Nasu Tepee制作过程分享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7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70835"/>
            <wp:effectExtent l="0" t="0" r="10160" b="5715"/>
            <wp:docPr id="3" name="图片 18" descr="【GAD翻译馆】作品Nasu Tepee制作过程分享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8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树的建模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这个项目面临的挑战之一是树模拟，但可以通过使用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"https://store.speedtree.com/" \t "http://gad.qq.com/article/edit/_blank"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Speed tree software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软件变得容易。 这个强大的软件是制作任何树种的最佳选择之一。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我们只需要知道我们想要什么样的树，然后让软件为你完成。 没有必要制作所有的树木。 只要有一些主树就足够了。为了填补现场，软件可以随机复制你的树木。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07030"/>
            <wp:effectExtent l="0" t="0" r="10160" b="7620"/>
            <wp:docPr id="2" name="图片 19" descr="【GAD翻译馆】作品Nasu Tepee制作过程分享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9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07030"/>
            <wp:effectExtent l="0" t="0" r="10160" b="7620"/>
            <wp:docPr id="8" name="图片 20" descr="【GAD翻译馆】作品Nasu Tepee制作过程分享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0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07030"/>
            <wp:effectExtent l="0" t="0" r="10160" b="7620"/>
            <wp:docPr id="12" name="图片 21" descr="【GAD翻译馆】作品Nasu Tepee制作过程分享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1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07030"/>
            <wp:effectExtent l="0" t="0" r="10160" b="7620"/>
            <wp:docPr id="14" name="图片 22" descr="【GAD翻译馆】作品Nasu Tepee制作过程分享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2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691130"/>
            <wp:effectExtent l="0" t="0" r="10160" b="13970"/>
            <wp:docPr id="13" name="图片 23" descr="【GAD翻译馆】作品Nasu Tepee制作过程分享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岩石的建模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要在3ds Max中模拟岩石，有许多不同的方法。 脚本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"http://www.aardolino.com/rock-generator-maxscript/" \t "http://gad.qq.com/article/edit/_blank"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Rock Generator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是最好的选择之一。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89250"/>
            <wp:effectExtent l="0" t="0" r="10160" b="6350"/>
            <wp:docPr id="10" name="图片 24" descr="【GAD翻译馆】作品Nasu Tepee制作过程分享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4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11475"/>
            <wp:effectExtent l="0" t="0" r="10160" b="3175"/>
            <wp:docPr id="4" name="图片 25" descr="【GAD翻译馆】作品Nasu Tepee制作过程分享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5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Megascans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"https://megascans.se/" \t "http://gad.qq.com/article/edit/_blank"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megascans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是非常好用的网站。您可以找到帮助创建素材的Megascans Studio软件，而Megascans Bridge软件可帮助导入到Quixel Megascans，而后者可以制作导入许多软件的现成的模型。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731770"/>
            <wp:effectExtent l="0" t="0" r="10160" b="11430"/>
            <wp:docPr id="5" name="图片 26" descr="【GAD翻译馆】作品Nasu Tepee制作过程分享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6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35275"/>
            <wp:effectExtent l="0" t="0" r="10160" b="3175"/>
            <wp:docPr id="25" name="图片 27" descr="【GAD翻译馆】作品Nasu Tepee制作过程分享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934335"/>
            <wp:effectExtent l="0" t="0" r="10160" b="18415"/>
            <wp:docPr id="27" name="图片 28" descr="【GAD翻译馆】作品Nasu Tepee制作过程分享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煤炭的建模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一张有关被煤炭加热的茶的照片是我的新灵感。首先，我建模了3ds Max中的基础对象，而我也总是将其转移到ZBrush以添加细节。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361690"/>
            <wp:effectExtent l="0" t="0" r="10160" b="10160"/>
            <wp:docPr id="28" name="图片 29" descr="【GAD翻译馆】作品Nasu Tepee制作过程分享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93695"/>
            <wp:effectExtent l="0" t="0" r="10160" b="1905"/>
            <wp:docPr id="19" name="图片 30" descr="【GAD翻译馆】作品Nasu Tepee制作过程分享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0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使用现成的模型来填补场景！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我习惯于在自己的项目中自己模拟整个场景，但在某些情况下，特别是在需要节省时间的情况下，可以在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"https://evermotion.org/" \t "http://gad.qq.com/article/edit/_blank"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Evermotion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上找到许多高质量的现成模型。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1831340"/>
            <wp:effectExtent l="0" t="0" r="10160" b="16510"/>
            <wp:docPr id="24" name="图片 31" descr="【GAD翻译馆】作品Nasu Tepee制作过程分享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用PhysX Painter脚本散布一些物体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我使用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"http://hocuspocus-studio.fr/tools/product/physx-painter/" \t "http://gad.qq.com/article/edit/_blank"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PhysX Painter 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脚本将树叶散落在楼梯上。 这个脚本可以模拟真实的运动。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03525"/>
            <wp:effectExtent l="0" t="0" r="10160" b="15875"/>
            <wp:docPr id="26" name="图片 32" descr="【GAD翻译馆】作品Nasu Tepee制作过程分享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2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03525"/>
            <wp:effectExtent l="0" t="0" r="10160" b="15875"/>
            <wp:docPr id="16" name="图片 33" descr="【GAD翻译馆】作品Nasu Tepee制作过程分享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3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用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instrText xml:space="preserve"> HYPERLINK "http://www.multiscatter.com/"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lang w:val="en-US"/>
        </w:rPr>
        <w:t>Multiscatter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插件进行物体的分散工作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这个强大的插件是分散和绘制模型的最佳插件之一。 我用它将地面上的树木，树丛，树林和灌木丛随机分散。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03525"/>
            <wp:effectExtent l="0" t="0" r="10160" b="15875"/>
            <wp:docPr id="20" name="图片 34" descr="【GAD翻译馆】作品Nasu Tepee制作过程分享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4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803525"/>
            <wp:effectExtent l="0" t="0" r="10160" b="15875"/>
            <wp:docPr id="17" name="图片 35" descr="【GAD翻译馆】作品Nasu Tepee制作过程分享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5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776220"/>
            <wp:effectExtent l="0" t="0" r="10160" b="5080"/>
            <wp:docPr id="23" name="图片 36" descr="【GAD翻译馆】作品Nasu Tepee制作过程分享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细节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让项目变得有趣同时具有真实感，这其中最重要的事情就是增加细节。我试图尽可能的在这个项目中添加细节。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1553210"/>
            <wp:effectExtent l="0" t="0" r="10160" b="8890"/>
            <wp:docPr id="15" name="图片 37" descr="【GAD翻译馆】作品Nasu Tepee制作过程分享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7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渲染设置和渲染元素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在下面的照片中，您可以看到V-Ray渲染引擎的最终设置。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470785"/>
            <wp:effectExtent l="0" t="0" r="10160" b="5715"/>
            <wp:docPr id="21" name="图片 38" descr="【GAD翻译馆】作品Nasu Tepee制作过程分享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8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2263775"/>
            <wp:effectExtent l="0" t="0" r="10160" b="3175"/>
            <wp:docPr id="18" name="图片 39" descr="【GAD翻译馆】作品Nasu Tepee制作过程分享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9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后期制作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渲染之后，就到了Nasu Tepee后期制作的转折。 由于之前对元素的渲染，我需要纠正项目的亮度和颜色。 最后，感谢你观看本教程。您也可以在下面的电影中观看Nasu Tepee造型的过程。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https://www.artstation.com/artwork/VXokb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D90CC"/>
          <w:spacing w:val="0"/>
          <w:sz w:val="24"/>
          <w:szCs w:val="24"/>
          <w:u w:val="none"/>
          <w:bdr w:val="none" w:color="auto" w:sz="0" w:space="0"/>
          <w:lang w:val="en-US"/>
        </w:rPr>
        <w:drawing>
          <wp:inline distT="0" distB="0" distL="114300" distR="114300">
            <wp:extent cx="5400040" cy="3037840"/>
            <wp:effectExtent l="0" t="0" r="10160" b="10160"/>
            <wp:docPr id="22" name="图片 40" descr="【GAD翻译馆】作品Nasu Tepee制作过程分享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0" descr="【GAD翻译馆】作品Nasu Tepee制作过程分享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D50758"/>
    <w:rsid w:val="1D8243BB"/>
    <w:rsid w:val="38D50758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5" Type="http://schemas.openxmlformats.org/officeDocument/2006/relationships/fontTable" Target="fontTable.xml"/><Relationship Id="rId84" Type="http://schemas.openxmlformats.org/officeDocument/2006/relationships/customXml" Target="../customXml/item1.xml"/><Relationship Id="rId83" Type="http://schemas.openxmlformats.org/officeDocument/2006/relationships/image" Target="media/image40.jpeg"/><Relationship Id="rId82" Type="http://schemas.openxmlformats.org/officeDocument/2006/relationships/hyperlink" Target="https://www.3dtotal.com/admin/new_cropper/tutorial_content_images/2457_tid_14-post-production.jpg" TargetMode="External"/><Relationship Id="rId81" Type="http://schemas.openxmlformats.org/officeDocument/2006/relationships/image" Target="media/image39.jpeg"/><Relationship Id="rId80" Type="http://schemas.openxmlformats.org/officeDocument/2006/relationships/hyperlink" Target="https://www.3dtotal.com/admin/new_cropper/tutorial_content_images/2457_tid_13-2.jpg" TargetMode="External"/><Relationship Id="rId8" Type="http://schemas.openxmlformats.org/officeDocument/2006/relationships/hyperlink" Target="https://www.3dtotal.com/admin/new_cropper/tutorial_content_images/2457_tid_1-3.jpg" TargetMode="External"/><Relationship Id="rId79" Type="http://schemas.openxmlformats.org/officeDocument/2006/relationships/image" Target="media/image38.jpeg"/><Relationship Id="rId78" Type="http://schemas.openxmlformats.org/officeDocument/2006/relationships/hyperlink" Target="https://www.3dtotal.com/admin/new_cropper/tutorial_content_images/2457_tid_13-1.jpg" TargetMode="External"/><Relationship Id="rId77" Type="http://schemas.openxmlformats.org/officeDocument/2006/relationships/image" Target="media/image37.jpeg"/><Relationship Id="rId76" Type="http://schemas.openxmlformats.org/officeDocument/2006/relationships/hyperlink" Target="https://www.3dtotal.com/admin/new_cropper/tutorial_content_images/2457_tid_12-1.jpg" TargetMode="External"/><Relationship Id="rId75" Type="http://schemas.openxmlformats.org/officeDocument/2006/relationships/image" Target="media/image36.jpeg"/><Relationship Id="rId74" Type="http://schemas.openxmlformats.org/officeDocument/2006/relationships/hyperlink" Target="https://www.3dtotal.com/admin/new_cropper/tutorial_content_images/2457_tid_11-3.jpg" TargetMode="External"/><Relationship Id="rId73" Type="http://schemas.openxmlformats.org/officeDocument/2006/relationships/image" Target="media/image35.jpeg"/><Relationship Id="rId72" Type="http://schemas.openxmlformats.org/officeDocument/2006/relationships/hyperlink" Target="https://www.3dtotal.com/admin/new_cropper/tutorial_content_images/2457_tid_11-2.jpg" TargetMode="External"/><Relationship Id="rId71" Type="http://schemas.openxmlformats.org/officeDocument/2006/relationships/image" Target="media/image34.jpeg"/><Relationship Id="rId70" Type="http://schemas.openxmlformats.org/officeDocument/2006/relationships/hyperlink" Target="https://www.3dtotal.com/admin/new_cropper/tutorial_content_images/2457_tid_11-1.jpg" TargetMode="External"/><Relationship Id="rId7" Type="http://schemas.openxmlformats.org/officeDocument/2006/relationships/image" Target="media/image2.jpeg"/><Relationship Id="rId69" Type="http://schemas.openxmlformats.org/officeDocument/2006/relationships/image" Target="media/image33.jpeg"/><Relationship Id="rId68" Type="http://schemas.openxmlformats.org/officeDocument/2006/relationships/hyperlink" Target="https://www.3dtotal.com/admin/new_cropper/tutorial_content_images/2457_tid_10-2.jpg" TargetMode="External"/><Relationship Id="rId67" Type="http://schemas.openxmlformats.org/officeDocument/2006/relationships/image" Target="media/image32.jpeg"/><Relationship Id="rId66" Type="http://schemas.openxmlformats.org/officeDocument/2006/relationships/hyperlink" Target="https://www.3dtotal.com/admin/new_cropper/tutorial_content_images/2457_tid_10-1.jpg" TargetMode="External"/><Relationship Id="rId65" Type="http://schemas.openxmlformats.org/officeDocument/2006/relationships/image" Target="media/image31.jpeg"/><Relationship Id="rId64" Type="http://schemas.openxmlformats.org/officeDocument/2006/relationships/hyperlink" Target="https://www.3dtotal.com/admin/new_cropper/tutorial_content_images/2457_tid_9.jpg" TargetMode="External"/><Relationship Id="rId63" Type="http://schemas.openxmlformats.org/officeDocument/2006/relationships/image" Target="media/image30.jpeg"/><Relationship Id="rId62" Type="http://schemas.openxmlformats.org/officeDocument/2006/relationships/hyperlink" Target="https://www.3dtotal.com/admin/new_cropper/tutorial_content_images/2457_tid_8-2.jpg" TargetMode="External"/><Relationship Id="rId61" Type="http://schemas.openxmlformats.org/officeDocument/2006/relationships/image" Target="media/image29.jpeg"/><Relationship Id="rId60" Type="http://schemas.openxmlformats.org/officeDocument/2006/relationships/hyperlink" Target="https://www.3dtotal.com/admin/new_cropper/tutorial_content_images/2457_tid_8-1.jpg" TargetMode="External"/><Relationship Id="rId6" Type="http://schemas.openxmlformats.org/officeDocument/2006/relationships/hyperlink" Target="https://www.3dtotal.com/admin/new_cropper/tutorial_content_images/2457_tid_1-2.jpg" TargetMode="External"/><Relationship Id="rId59" Type="http://schemas.openxmlformats.org/officeDocument/2006/relationships/image" Target="media/image28.jpeg"/><Relationship Id="rId58" Type="http://schemas.openxmlformats.org/officeDocument/2006/relationships/hyperlink" Target="https://www.3dtotal.com/admin/new_cropper/tutorial_content_images/2457_tid_7-megascans-studio.jpg" TargetMode="External"/><Relationship Id="rId57" Type="http://schemas.openxmlformats.org/officeDocument/2006/relationships/image" Target="media/image27.jpeg"/><Relationship Id="rId56" Type="http://schemas.openxmlformats.org/officeDocument/2006/relationships/hyperlink" Target="https://www.3dtotal.com/admin/new_cropper/tutorial_content_images/2457_tid_7-megascans-bridge.jpg" TargetMode="External"/><Relationship Id="rId55" Type="http://schemas.openxmlformats.org/officeDocument/2006/relationships/image" Target="media/image26.jpeg"/><Relationship Id="rId54" Type="http://schemas.openxmlformats.org/officeDocument/2006/relationships/hyperlink" Target="https://www.3dtotal.com/admin/new_cropper/tutorial_content_images/2457_tid_7-1.jpg" TargetMode="External"/><Relationship Id="rId53" Type="http://schemas.openxmlformats.org/officeDocument/2006/relationships/image" Target="media/image25.jpeg"/><Relationship Id="rId52" Type="http://schemas.openxmlformats.org/officeDocument/2006/relationships/hyperlink" Target="https://www.3dtotal.com/admin/new_cropper/tutorial_content_images/2457_tid_6-2.jpg" TargetMode="External"/><Relationship Id="rId51" Type="http://schemas.openxmlformats.org/officeDocument/2006/relationships/image" Target="media/image24.jpeg"/><Relationship Id="rId50" Type="http://schemas.openxmlformats.org/officeDocument/2006/relationships/hyperlink" Target="https://www.3dtotal.com/admin/new_cropper/tutorial_content_images/2457_tid_6-1.jpg" TargetMode="External"/><Relationship Id="rId5" Type="http://schemas.openxmlformats.org/officeDocument/2006/relationships/image" Target="media/image1.jpeg"/><Relationship Id="rId49" Type="http://schemas.openxmlformats.org/officeDocument/2006/relationships/image" Target="media/image23.jpeg"/><Relationship Id="rId48" Type="http://schemas.openxmlformats.org/officeDocument/2006/relationships/hyperlink" Target="https://www.3dtotal.com/admin/new_cropper/tutorial_content_images/2457_tid_5-5.jpg" TargetMode="External"/><Relationship Id="rId47" Type="http://schemas.openxmlformats.org/officeDocument/2006/relationships/image" Target="media/image22.jpeg"/><Relationship Id="rId46" Type="http://schemas.openxmlformats.org/officeDocument/2006/relationships/hyperlink" Target="https://www.3dtotal.com/admin/new_cropper/tutorial_content_images/2457_tid_5-4.jpg" TargetMode="External"/><Relationship Id="rId45" Type="http://schemas.openxmlformats.org/officeDocument/2006/relationships/image" Target="media/image21.jpeg"/><Relationship Id="rId44" Type="http://schemas.openxmlformats.org/officeDocument/2006/relationships/hyperlink" Target="https://www.3dtotal.com/admin/new_cropper/tutorial_content_images/2457_tid_5-3.jpg" TargetMode="External"/><Relationship Id="rId43" Type="http://schemas.openxmlformats.org/officeDocument/2006/relationships/image" Target="media/image20.jpeg"/><Relationship Id="rId42" Type="http://schemas.openxmlformats.org/officeDocument/2006/relationships/hyperlink" Target="https://www.3dtotal.com/admin/new_cropper/tutorial_content_images/2457_tid_5-2.jpg" TargetMode="External"/><Relationship Id="rId41" Type="http://schemas.openxmlformats.org/officeDocument/2006/relationships/image" Target="media/image19.jpeg"/><Relationship Id="rId40" Type="http://schemas.openxmlformats.org/officeDocument/2006/relationships/hyperlink" Target="https://www.3dtotal.com/admin/new_cropper/tutorial_content_images/2457_tid_5-1.jpg" TargetMode="External"/><Relationship Id="rId4" Type="http://schemas.openxmlformats.org/officeDocument/2006/relationships/hyperlink" Target="https://www.3dtotal.com/admin/new_cropper/tutorial_content_images/2457_tid_1-1-unit-setup.jpg" TargetMode="External"/><Relationship Id="rId39" Type="http://schemas.openxmlformats.org/officeDocument/2006/relationships/image" Target="media/image18.jpeg"/><Relationship Id="rId38" Type="http://schemas.openxmlformats.org/officeDocument/2006/relationships/hyperlink" Target="https://www.3dtotal.com/admin/new_cropper/tutorial_content_images/2457_tid_4-3.jpg" TargetMode="External"/><Relationship Id="rId37" Type="http://schemas.openxmlformats.org/officeDocument/2006/relationships/image" Target="media/image17.jpeg"/><Relationship Id="rId36" Type="http://schemas.openxmlformats.org/officeDocument/2006/relationships/hyperlink" Target="https://www.3dtotal.com/admin/new_cropper/tutorial_content_images/2457_tid_4-2.jpg" TargetMode="External"/><Relationship Id="rId35" Type="http://schemas.openxmlformats.org/officeDocument/2006/relationships/image" Target="media/image16.jpeg"/><Relationship Id="rId34" Type="http://schemas.openxmlformats.org/officeDocument/2006/relationships/hyperlink" Target="https://www.3dtotal.com/admin/new_cropper/tutorial_content_images/2457_tid_4-1.jpg" TargetMode="External"/><Relationship Id="rId33" Type="http://schemas.openxmlformats.org/officeDocument/2006/relationships/image" Target="media/image15.jpeg"/><Relationship Id="rId32" Type="http://schemas.openxmlformats.org/officeDocument/2006/relationships/hyperlink" Target="https://www.3dtotal.com/admin/new_cropper/tutorial_content_images/2457_tid_3-3.jpg" TargetMode="External"/><Relationship Id="rId31" Type="http://schemas.openxmlformats.org/officeDocument/2006/relationships/image" Target="media/image14.jpeg"/><Relationship Id="rId30" Type="http://schemas.openxmlformats.org/officeDocument/2006/relationships/hyperlink" Target="https://www.3dtotal.com/admin/new_cropper/tutorial_content_images/2457_tid_3-2.jpg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3.jpeg"/><Relationship Id="rId28" Type="http://schemas.openxmlformats.org/officeDocument/2006/relationships/hyperlink" Target="https://www.3dtotal.com/admin/new_cropper/tutorial_content_images/2457_tid_3-1.jpg" TargetMode="External"/><Relationship Id="rId27" Type="http://schemas.openxmlformats.org/officeDocument/2006/relationships/image" Target="media/image12.jpeg"/><Relationship Id="rId26" Type="http://schemas.openxmlformats.org/officeDocument/2006/relationships/hyperlink" Target="https://www.3dtotal.com/admin/new_cropper/tutorial_content_images/2457_tid_2-5.jpg" TargetMode="External"/><Relationship Id="rId25" Type="http://schemas.openxmlformats.org/officeDocument/2006/relationships/image" Target="media/image11.jpeg"/><Relationship Id="rId24" Type="http://schemas.openxmlformats.org/officeDocument/2006/relationships/hyperlink" Target="https://www.3dtotal.com/admin/new_cropper/tutorial_content_images/2457_tid_2-4.jpg" TargetMode="External"/><Relationship Id="rId23" Type="http://schemas.openxmlformats.org/officeDocument/2006/relationships/image" Target="media/image10.jpeg"/><Relationship Id="rId22" Type="http://schemas.openxmlformats.org/officeDocument/2006/relationships/hyperlink" Target="https://www.3dtotal.com/admin/new_cropper/tutorial_content_images/2457_tid_2-3.jpg" TargetMode="External"/><Relationship Id="rId21" Type="http://schemas.openxmlformats.org/officeDocument/2006/relationships/image" Target="media/image9.jpeg"/><Relationship Id="rId20" Type="http://schemas.openxmlformats.org/officeDocument/2006/relationships/hyperlink" Target="https://www.3dtotal.com/admin/new_cropper/tutorial_content_images/2457_tid_2-2.jpg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hyperlink" Target="https://www.3dtotal.com/admin/new_cropper/tutorial_content_images/2457_tid_2-1.jpg" TargetMode="External"/><Relationship Id="rId17" Type="http://schemas.openxmlformats.org/officeDocument/2006/relationships/image" Target="media/image7.jpeg"/><Relationship Id="rId16" Type="http://schemas.openxmlformats.org/officeDocument/2006/relationships/hyperlink" Target="https://www.3dtotal.com/admin/new_cropper/tutorial_content_images/2457_tid_2-0.jpg" TargetMode="External"/><Relationship Id="rId15" Type="http://schemas.openxmlformats.org/officeDocument/2006/relationships/image" Target="media/image6.jpeg"/><Relationship Id="rId14" Type="http://schemas.openxmlformats.org/officeDocument/2006/relationships/hyperlink" Target="https://www.3dtotal.com/admin/new_cropper/tutorial_content_images/2457_tid_1-6.jpg" TargetMode="External"/><Relationship Id="rId13" Type="http://schemas.openxmlformats.org/officeDocument/2006/relationships/image" Target="media/image5.jpeg"/><Relationship Id="rId12" Type="http://schemas.openxmlformats.org/officeDocument/2006/relationships/hyperlink" Target="https://www.3dtotal.com/admin/new_cropper/tutorial_content_images/2457_tid_1-5.jpg" TargetMode="External"/><Relationship Id="rId11" Type="http://schemas.openxmlformats.org/officeDocument/2006/relationships/image" Target="media/image4.jpeg"/><Relationship Id="rId10" Type="http://schemas.openxmlformats.org/officeDocument/2006/relationships/hyperlink" Target="https://www.3dtotal.com/admin/new_cropper/tutorial_content_images/2457_tid_1-4.jpg" TargetMode="Externa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2018-10-24T11:05:00Z</dcterms:created>
  <dc:creator>王蔷</dc:creator>
  <cp:lastModifiedBy>王蔷</cp:lastModifiedBy>
  <dcterms:modified xsi:type="dcterms:W3CDTF">2018-10-24T11:08:27Z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