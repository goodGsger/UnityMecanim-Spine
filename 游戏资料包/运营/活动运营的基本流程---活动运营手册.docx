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活动运营的基本流程---活动运营手册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"http://gad.qq.com/user/index?id=46536"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蜂鸣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"http://gad.qq.com/article/detail/44753"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http://gad.qq.com/article/detail/44753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一.活动统计收集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1.关注其他竞品游戏活动形式，收集分析。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关注其他游戏版本更新，以及活动投放情况。将其他运营活动形式搜集，并根据活动不同目标整理分类，供后续学习参考。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活动目标包括：拉新、活跃、充值、消费等。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2.了解统计往期运营活动。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将已经投放过的活动统计收录，并归纳各个活动的特点形式。为后续投放做准备。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3.活动资源扩展优化。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了解游戏内各资源价值量以及投放程度，了解玩家对资源道具的需求热度。为活动制定时道具投放做准备。分析后续可开放道具资源，作为活动支持。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二.活动制定设计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1.清楚了解活动目的。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清楚自己本次活动目的，再据此思考活动后续的形式。比如：本次目的就是提高收入，那么本次形式就是做充值类活动。做活动之前一定要清楚活动目的，充值类活动建议与活跃类活动同时进行，以免伤到用户。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2.确定活动目标和时间。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目标就是本次活动数据具体化，比如拉收入，就是将收入做到500W或者比上次提升50%。另外要清楚活动的时间，了解活动的起止时间，可以方便自己控制运营活动节奏。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3.制定运营活动计划。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确定目标和时间后，跟随版本进度情况，需要制定运营计划，通常以一个月为一个周期，制定完毕后。同步给商务以寻求下个月的资源位置。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4.制定详细节点活动。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这一步需要根据活动目标来制定详细的可执行活动方案，具体到运营计划中的各个时间节点，活动细节包括开始结束时间、活动类型、活动内容、活动支持区服、参与玩家等级限制、道具资源投放等等。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三.活动需求支持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1.提需求时间要趁早。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部分活动方案需要各部门或者研发支持，所以有需求的活动方案建议，提早下需求，便于其它部门排期。当然如果制作困难，也会有足够的时间去快速更换其它活动形式。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2.配置运营活动。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可自行配置的运营活动，先确定好活动时间、活动类型、道具ID，道具数量是否填错选错，以及文字描述是否存在问题。如果时间充裕可以先在内网版本测试下，尤其是出现新资源的情况下。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四.活动检查修改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1.配置前的运营活动检查。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这里通常已经在活动配置时检查了，但是还是需要再次确认下外网配置的活动是否存在错误。检查同配置时的项目。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内网更新活动。让研发同步版本活动在内网，检查资源获取概率和价值，以确保外网不会出现刷BUG，或者低于预期的效果。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2.更新后的活动检查。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更新后通常会先进入白名单检查，检查所有制度活动是否上线在最新的版本里。在这一步如果存在消费和充值排行榜已经不允许在测试充值消耗了。所以要检查各个活动面板时间和描述是否存在问题。并在上线后时刻关注数据和玩家反馈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五.活动效果分析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1.活动数据分析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3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所有活动反映最直接的就是数据，其中包括收入、DAU、ARPU、付费率。是最直观的活动证明。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3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详细的数据包括：道具消耗、活动参与度、档位分析、付费人数及付费玩家等级分布。来确定活动性质为后续活动做准备。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2.玩家反馈。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虽然数据可以说明一切，但是还是要从玩家对活动的反馈中吸取经验教训。做好活动更新，让活动更加可以被玩家接受的形式出现在下次运营活动中。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033C1"/>
    <w:rsid w:val="3A3B4BF5"/>
    <w:rsid w:val="6C7033C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2018-10-24T07:25:00Z</dcterms:created>
  <dc:creator>王蔷</dc:creator>
  <cp:lastModifiedBy>王蔷</cp:lastModifiedBy>
  <dcterms:modified xsi:type="dcterms:W3CDTF">2018-10-24T07:26:26Z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