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关于社交系统，99%的策划都做错了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"http://gad.qq.com/user/index?id=26805"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邪让多杰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链接：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instrText xml:space="preserve"> HYPERLINK "http://gad.qq.com/article/detail/44016"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fldChar w:fldCharType="separate"/>
      </w:r>
      <w:r>
        <w:rPr>
          <w:rStyle w:val="9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lang w:eastAsia="zh-CN"/>
        </w:rPr>
        <w:t>http://gad.qq.com/article/detail/44016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前言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这是一个平常工作中的常识，但发现其实很多游戏都有出错，想着好久没写文分享了，就稍微做个笔记，随心分享，格式就不那么正规了。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</w:pPr>
      <w:bookmarkStart w:id="0" w:name="一、设计目的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一、设计目的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凡事要讲设计目的，社交系统的目的就是为了促进玩家之间的社交行为，促进以后，一般有两个好处：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增加留存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刺激付费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但如果你用这个目的去检查现在许许多多的非MMO游戏，你会就会发现根本不满足需求，或者说，大部分社交刺激，就在一个东西：“排行榜”。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</w:pPr>
      <w:bookmarkStart w:id="1" w:name="二、问题在哪"/>
      <w:bookmarkEnd w:id="1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二、问题在哪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bookmarkStart w:id="2" w:name="排行榜"/>
      <w:bookmarkEnd w:id="2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  <w:t>排行榜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如果面对用户，是一个熟练的老玩家，习惯了赢取排行榜，那么他可能因为这么简单的“社交”而被刺激付费。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但如果面对的是大量的小白用户，或者说是普通市民X先生，他们曾经没有在排行榜里得到过快乐，那么就不会被排行榜所驱动。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要注意，普普通通X先生在玩家群体里，属于大部分，如果仅依靠“排行榜”去创造所谓的付费刺激，就意味着抛弃大部分玩家。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bookmarkStart w:id="3" w:name="公会"/>
      <w:bookmarkEnd w:id="3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  <w:t>公会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这就是最糟糕的地方了，很多策划设计公会，都会说：“我做公会是为了增加游戏乐趣，让公会更好玩。”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然后做一个系统：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玩家→捐献→积分→兑换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玩家→公会boss→次数购买→积分→兑换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玩家→公会聊天→没事可聊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哥哥，这是社交吗？ 玩家始终在和 一个叫做 “公会”的NPC做交互，这里的公会，这里面的其他玩家，有存在的意义吗？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这是对游戏内其他玩家资源的最大浪费！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bookmarkStart w:id="4" w:name="其他"/>
      <w:bookmarkEnd w:id="4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  <w:t>其他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还有许多案例了，比如拍卖行，游戏宣传交易系统多牛逼，自由经济多么好，但最后还是人与一个系统在交互。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还有伙伴合作，世界boss，甚至国战卡牌，都是这样的。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bookmarkStart w:id="5" w:name="问题"/>
      <w:bookmarkEnd w:id="5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  <w:t>问题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它们都违背了“人与人交互”的原则，设计系统都不思考，别人有什么就拿出来设计，也不管这个设计到底是为了什么，活生生浪费程序员的工作把社交系统变成养成系统。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</w:pPr>
      <w:bookmarkStart w:id="6" w:name="解决"/>
      <w:bookmarkEnd w:id="6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解决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有问题，当然要解决嘛。核心点就是：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通过机制，让玩家与玩家之间有交互的需求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通过平台，让玩家与玩家之间有交流的环境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通过工具，让玩家与玩家之间可以在游戏内便捷的交流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基本大部分策划都会载在第一条上，没有在游戏内构建出玩家与玩家沟通的需求。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bookmarkStart w:id="7" w:name="例子"/>
      <w:bookmarkEnd w:id="7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例子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我举个例子：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玩家A要下副本，需要和B讨论战术才能通过。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玩家A要获得某资源，需要B的能力才能达到，比如魔兽里的盗贼开宝箱。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明白了吧？社交的核心，是让玩家有需求与其他玩家发生沟通行为，而不是单纯的让玩家与一个异步系统进行沟通。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哪怕是异步的，也应该像黑魂3那样，用一种恰当的方式去表现。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bookmarkStart w:id="8" w:name="核心"/>
      <w:bookmarkEnd w:id="8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核心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所以回头，我们要关心的问题是：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社交系统究竟应该怎么样！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这个又要回到设计目的说起了。设计目的是让玩家社交，通过社交来增加游戏的留存。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我们要明白的一个东西是：为什么社交能够增加游戏的留存。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只有明白了这一点，才知道应该怎么样去设计。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其实很简单，所谓的留存，就是玩家在“某个需求”上被满足了，当这个需求需要再次被满足时，就会优先想到之前到这个行为。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游戏通过让人类思考与得到情绪满足生理需求，避免人类产生烦躁感。当玩家玩游戏后，就会不断的得到决策频率与情绪。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如果内容够多，就会持续很长时间，如果内容不够多，当玩家在一段时间内得不到乐趣时，就会离开游戏。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此时，社交的存在目的就是在一些相对简单的价值伤，制造人与人之间的博弈，让玩家通过与其他玩家社交，产生更好的反馈。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这取决于：“人类千百年来的社会活动，导致人类所学习的习惯都非常容易从社交中获取情绪。”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毕竟，在没有互联网的时代，人类本身就主要通过与其他人类社交来满足生理需求。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说了这么多，原理应该明白了，核心就是要让玩家与其他玩家产生“社交”。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bookmarkStart w:id="9" w:name="做法"/>
      <w:bookmarkEnd w:id="9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  <w:t>做法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上面说的社交，就是 玩家 与 玩家 ，直接沟通，对话，交互，交互可以简单到像炉石一样发个文字嘲讽。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也可以像黑魂一样留一段话帮助。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复杂到魔兽世界一样让人聚集在一起打副本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或者像梦幻西游一样，摆摊，然后讨价还价！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但绝对不是：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做一个公会系统，然后让玩家去和一个死板的系统交互！那不是社交系统！！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记住：人与人要有沟通的需求，才会沟通。要有沟通的过程，才有社交过程，才会因为社交留存。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关键在于：如何构建人与人之间的稳定利益关系。而不是人与系统。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bookmarkStart w:id="10" w:name="总结"/>
      <w:bookmarkEnd w:id="1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总结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说得很零散，理解靠悟性，要是不理解，俺也没办法！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  <w:bookmarkStart w:id="11" w:name="_GoBack"/>
      <w:bookmarkEnd w:id="1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C2E09E"/>
    <w:multiLevelType w:val="multilevel"/>
    <w:tmpl w:val="CFC2E0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AAB2B07"/>
    <w:multiLevelType w:val="multilevel"/>
    <w:tmpl w:val="1AAB2B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1C5B522B"/>
    <w:multiLevelType w:val="multilevel"/>
    <w:tmpl w:val="1C5B52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033A344"/>
    <w:multiLevelType w:val="multilevel"/>
    <w:tmpl w:val="2033A3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F9A9847"/>
    <w:multiLevelType w:val="multilevel"/>
    <w:tmpl w:val="5F9A98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77560"/>
    <w:rsid w:val="17F74954"/>
    <w:rsid w:val="6D535020"/>
    <w:rsid w:val="7DE7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2018-10-24T07:32:00Z</dcterms:created>
  <dc:creator>王蔷</dc:creator>
  <cp:lastModifiedBy>王蔷</cp:lastModifiedBy>
  <dcterms:modified xsi:type="dcterms:W3CDTF">2018-10-24T07:32:44Z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