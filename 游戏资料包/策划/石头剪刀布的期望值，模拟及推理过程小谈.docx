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石头剪刀布的期望值，模拟及推理过程小谈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作者：统一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"http://gad.qq.com/article/detail/250128"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http://gad.qq.com/article/detail/250128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这是来自GAD策划群的一个小问题：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两个人玩石头剪刀布的游戏，采用的是三局两胜制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（先胜2次者为赢家，如果已经2：0，则不需要进行第三次比试）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那么请问，平均要多少次比试才能分出一次胜负？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这个应该算是描述很简单的期望题了。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本来是应该安安分分用先数学求解的，可是现在已经看见求期望题，不管三七二十一先模拟了再说。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800600" cy="4819650"/>
            <wp:effectExtent l="0" t="0" r="0" b="0"/>
            <wp:docPr id="3" name="图片 1" descr="石头剪刀布的期望值，模拟及推理过程小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石头剪刀布的期望值，模拟及推理过程小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 运行的结果：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0550" cy="142875"/>
            <wp:effectExtent l="0" t="0" r="0" b="9525"/>
            <wp:docPr id="1" name="图片 2" descr="石头剪刀布的期望值，模拟及推理过程小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石头剪刀布的期望值，模拟及推理过程小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因为循环1000万次，所以平均值为3.75次。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心中有底了，就可以开始数学求解过程了。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数学求解其实就是一个累加的过程。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几乎任意的求期望都是一个公式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总期望值 = ∑单个集合的期望值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单个集合的期望值 = 该集合的几率 * 该集合的对局次数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（注：本体的集合是按照对接次数来分类的，不同的集合分类有不同的计算方式）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（注：单个集合 = ∑子集 ，一直细分直到有适合的算法为止，但本题一次细分就够了）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例如：A B对决，那么A两局胜的期望值就是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（注：不用看B的胜局，因为对称性，最终结果*2即可）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A胜 A胜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[1/3（第一次A胜的概率） * 1/3（第二次A胜的概率率）]（A连胜的总概率） * 2（对局次数）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易得：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对决n局A最终获胜的期望值为：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如果这个都“易得”了，我这篇文章只要直接写答案就好了，没有存在的意义。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基本求期望值，最重要的一步就是求通项公式了，找不到通项公式计算量就会很大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数学求解的意义就没那么大了。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我们继续看看下一个去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（A代表A单局胜，B代表B单局胜，0代表平局）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A两局胜：         一种情况的出现几率 * 有都少种情况 * 需要对决次数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AA                  （1/3)^2 * （1 * 1 ）* 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A三局胜：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0AA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BAA                  (1/3) ^ 3 * （2 * 2） * 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A四局胜：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A00A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A0BA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0A0A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BA0A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0ABA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00AA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0BAA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B0AA                （1/3）^ 4 *（3 * 3 ） *4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由此可推：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 n 局胜：         （1/3） ^ n *[(n-1) ^2）] * 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通项公式找到，就好办了，如果懒得算就用excel拉表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（注：因为这个是指数函数，后面的值极小，可以忽略）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随手拉个100行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714500" cy="533400"/>
            <wp:effectExtent l="0" t="0" r="0" b="0"/>
            <wp:docPr id="2" name="图片 3" descr="石头剪刀布的期望值，模拟及推理过程小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石头剪刀布的期望值，模拟及推理过程小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1.875 * 2 = 3.75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完工~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260A6"/>
    <w:rsid w:val="21FA6D4D"/>
    <w:rsid w:val="3DE260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2018-10-23T07:38:00Z</dcterms:created>
  <dc:creator>王蔷</dc:creator>
  <cp:lastModifiedBy>王蔷</cp:lastModifiedBy>
  <dcterms:modified xsi:type="dcterms:W3CDTF">2018-10-23T07:42:12Z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