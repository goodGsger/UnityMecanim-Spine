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关于游戏难度的设计（上）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"http://gad.qq.com/user/index?id=2142255"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千水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"http://gad.qq.com/article/detail/45328"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http://gad.qq.com/article/detail/45328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前两天在知乎看到有个问题问得很好，便稍微扩展下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先来聊一下我个人认为优秀的难度设计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4991100" cy="3000375"/>
            <wp:effectExtent l="0" t="0" r="0" b="9525"/>
            <wp:docPr id="4" name="图片 1" descr="关于游戏难度的设计（上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关于游戏难度的设计（上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《生化危机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/>
        </w:rPr>
        <w:t>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》采用了难度浮动制，如果你一直在游戏中如鱼得水，那么难度就会慢慢增加，如果你不断死亡，那么怪物数量可能就会减少。具体有兴趣的可以去看下生化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/>
        </w:rPr>
        <w:t>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的速通视频，很多玩家采用了寻死降低难度的做法来完成速通。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而这个设计的本质，是避免玩家进入负反馈循环，比如一个主机新手，刚出门就死，一直无法过关，那么在一次又一次的死亡后，他便会对游戏失去兴趣，这也是心流体验中所谓的难度和玩家技巧不成比例。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而这种做法有效地给予了人们更好的体验，这也是难度浮动的好处，因为在玩家选择游戏难度时，很多游戏都是在一开始进行选择，当玩家对游戏机制和自己的水平无法准确预估，就会导致玩家的困难过大或者过小，并且在中间提高了水平，也只能继续这个难度。（这也是为什么如今很多游戏可以在游玩中途改变难度）而浮动制可以将难度尽可能地和玩家水平挂钩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3790950" cy="3057525"/>
            <wp:effectExtent l="0" t="0" r="0" b="9525"/>
            <wp:docPr id="5" name="图片 2" descr="关于游戏难度的设计（上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关于游戏难度的设计（上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《文明》系列的创始人席德梅尔在这方面也有自己的见解，他说游戏需要有九个难度等级，他将难度看作为一种奖励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shd w:val="clear" w:fill="FFFFFF"/>
        </w:rPr>
        <w:t>“他打通了一个等级之后自然就会想要提升到下一个等级。设计师要让玩家觉得自己的表现位于平均线以上，要让他们相信自己现在表现不错，并且随着游戏进程的深入还会表现得更好”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5257800" cy="2943225"/>
            <wp:effectExtent l="0" t="0" r="0" b="9525"/>
            <wp:docPr id="3" name="图片 3" descr="关于游戏难度的设计（上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关于游戏难度的设计（上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上为席德梅尔的演讲原文。但是在这一方面，我个人并不认同文明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/>
        </w:rPr>
        <w:t>6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的做法，便是从一开始玩家就可以选择所有难度。这会降低玩家的挑战欲望。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杀戮尖塔和文明其实在难度上的做法有异曲同工之妙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5267325" cy="2962275"/>
            <wp:effectExtent l="0" t="0" r="9525" b="9525"/>
            <wp:docPr id="1" name="图片 4" descr="关于游戏难度的设计（上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关于游戏难度的设计（上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但相比较，杀戮尖塔我觉得做得更好，在杀戮尖塔中，每通关一次，就会解锁一个更高难度，这种做法不仅延长了游戏寿命，而且奖励的意味更加明显。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但是有没有必要设置多难度又是另外一个问题，拿黑魂来说，我们得知道为什么宫崎英高赋予黑魂足够高的难度，按照宫崎英高的原话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shd w:val="clear" w:fill="FFFFFF"/>
        </w:rPr>
        <w:t>自恶魔之魂起，我追求制作的游戏里，要能带给玩家战胜压倒性优势的成就感。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4276725" cy="2562225"/>
            <wp:effectExtent l="0" t="0" r="9525" b="9525"/>
            <wp:docPr id="2" name="图片 5" descr="关于游戏难度的设计（上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关于游戏难度的设计（上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也就是说，如果降低了难度，那么每次战斗、每个击败的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  <w:lang w:val="en-US"/>
        </w:rPr>
        <w:t>boss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所能带来的成就感也就会大打折扣。而如果设置了更低的难度，玩家所获得的体验实际就和宫崎英高想给予玩家的体验有所出入。甚至可以称为一种制作人对游戏体验的毁灭行为，就像玩家打开作弊的自毁行为一样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3200400" cy="1866900"/>
            <wp:effectExtent l="0" t="0" r="0" b="0"/>
            <wp:docPr id="7" name="图片 6" descr="关于游戏难度的设计（上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关于游戏难度的设计（上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还有一种很优秀的做法便是《蔚蓝》，它将难度调整的选项藏得极深，如果你不是被折磨得焦头烂额很难会去打开选项界面找到这个选项。而你调整每一项难度，游戏都会提示你，你会丧失掉你的游戏体验，但如果你实在被折磨得不行，那么便打开它把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4"/>
          <w:szCs w:val="24"/>
          <w:shd w:val="clear" w:fill="FFFFFF"/>
        </w:rPr>
        <w:t>这种方式清晰地让玩家了解了“作弊”的利弊，并且由于隐藏的足够深，导致了只有极少数的玩家在一开始会盲目调节难度。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而既然谈到难度，就不得不提与之相挂钩的心流。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543425" cy="3000375"/>
            <wp:effectExtent l="0" t="0" r="9525" b="9525"/>
            <wp:docPr id="6" name="图片 7" descr="关于游戏难度的设计（上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关于游戏难度的设计（上）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简单讲下什么是心流。当挑战程度和玩家熟练度在一定比例内，玩家会进入到心流的状态，这种状态是一种专心、贯穿全身的舒适状态。也是我们希望玩家在游戏中所能达到的状态。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而我们所提到的改变难度，其实就是改变了心流模型里的挑战程度。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所以在设计难度上，我们需要考虑这样几种东西。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1.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如何让玩家找到适合自己的难度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2.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如何把控难度在游戏时间内匹配玩家水平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3.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如何处理提高游戏难度时所伴随的更多的负反馈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嗯，午休时间过了，该继续做事，那么关于以上三点，咱们下回再聊，回见了您内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25EC5"/>
    <w:rsid w:val="5B025EC5"/>
    <w:rsid w:val="6538617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2018-10-24T06:56:00Z</dcterms:created>
  <dc:creator>王蔷</dc:creator>
  <cp:lastModifiedBy>王蔷</cp:lastModifiedBy>
  <dcterms:modified xsi:type="dcterms:W3CDTF">2018-10-24T06:57:04Z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